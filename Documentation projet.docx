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594C52" w:rsidRDefault="00770CD0" w:rsidP="00ED50C4">
            <w:pPr>
              <w:pStyle w:val="Help"/>
              <w:jc w:val="center"/>
              <w:rPr>
                <w:i w:val="0"/>
                <w:sz w:val="96"/>
                <w:szCs w:val="96"/>
              </w:rPr>
            </w:pPr>
            <w:r w:rsidRPr="00594C52">
              <w:rPr>
                <w:i w:val="0"/>
                <w:color w:val="000000" w:themeColor="text1"/>
                <w:sz w:val="96"/>
                <w:szCs w:val="96"/>
              </w:rPr>
              <w:t>Bataille Navale</w:t>
            </w:r>
          </w:p>
        </w:tc>
      </w:tr>
    </w:tbl>
    <w:p w:rsidR="004F521F" w:rsidRPr="0067729D" w:rsidRDefault="004F521F" w:rsidP="00594C52">
      <w:pPr>
        <w:pStyle w:val="Help"/>
      </w:pPr>
    </w:p>
    <w:p w:rsidR="004F521F" w:rsidRDefault="00594C52" w:rsidP="004F521F">
      <w:pPr>
        <w:jc w:val="center"/>
      </w:pPr>
      <w:r>
        <w:rPr>
          <w:i/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324090</wp:posOffset>
            </wp:positionV>
            <wp:extent cx="2336800" cy="3182620"/>
            <wp:effectExtent l="0" t="0" r="635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aa11003fcb16fa217f6d9eb9590da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594C52">
      <w:pPr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102079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10D" w:rsidRPr="00594C52" w:rsidRDefault="0007010D" w:rsidP="00770CD0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  <w:lang w:val="fr-CH"/>
                              </w:rPr>
                            </w:pPr>
                            <w:r w:rsidRPr="00594C52">
                              <w:rPr>
                                <w:i w:val="0"/>
                                <w:color w:val="000000" w:themeColor="text1"/>
                                <w:lang w:val="fr-CH"/>
                              </w:rPr>
                              <w:t>Pierrehumbert, Benoît,</w:t>
                            </w:r>
                          </w:p>
                          <w:p w:rsidR="0007010D" w:rsidRPr="00594C52" w:rsidRDefault="0007010D" w:rsidP="00770CD0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  <w:r w:rsidRPr="00594C52">
                              <w:rPr>
                                <w:i w:val="0"/>
                                <w:color w:val="000000" w:themeColor="text1"/>
                              </w:rPr>
                              <w:t>benoit.pierrehumbert@cpnv.ch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8.0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" filled="f" stroked="f">
                <v:textbox>
                  <w:txbxContent>
                    <w:p w:rsidR="0007010D" w:rsidRPr="00594C52" w:rsidRDefault="0007010D" w:rsidP="00770CD0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  <w:lang w:val="fr-CH"/>
                        </w:rPr>
                      </w:pPr>
                      <w:r w:rsidRPr="00594C52">
                        <w:rPr>
                          <w:i w:val="0"/>
                          <w:color w:val="000000" w:themeColor="text1"/>
                          <w:lang w:val="fr-CH"/>
                        </w:rPr>
                        <w:t>Pierrehumbert, Benoît,</w:t>
                      </w:r>
                    </w:p>
                    <w:p w:rsidR="0007010D" w:rsidRPr="00594C52" w:rsidRDefault="0007010D" w:rsidP="00770CD0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  <w:r w:rsidRPr="00594C52">
                        <w:rPr>
                          <w:i w:val="0"/>
                          <w:color w:val="000000" w:themeColor="text1"/>
                        </w:rPr>
                        <w:t>benoit.pierrehumbert@cpnv.ch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margin">
              <wp:align>center</wp:align>
            </wp:positionH>
            <wp:positionV relativeFrom="paragraph">
              <wp:posOffset>6291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594C52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margin">
                  <wp:align>center</wp:align>
                </wp:positionH>
                <wp:positionV relativeFrom="paragraph">
                  <wp:posOffset>5044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10D" w:rsidRPr="00594C52" w:rsidRDefault="0007010D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  <w:r w:rsidRPr="00594C52">
                              <w:rPr>
                                <w:i w:val="0"/>
                                <w:color w:val="000000" w:themeColor="text1"/>
                              </w:rPr>
                              <w:t>SI-MI1a</w:t>
                            </w:r>
                          </w:p>
                          <w:p w:rsidR="0007010D" w:rsidRDefault="0007010D" w:rsidP="00ED50C4">
                            <w:pPr>
                              <w:pStyle w:val="Help"/>
                              <w:jc w:val="center"/>
                            </w:pPr>
                            <w:r>
                              <w:rPr>
                                <w:i w:val="0"/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color w:val="000000" w:themeColor="text1"/>
                              </w:rPr>
                              <w:instrText xml:space="preserve"> TIME \@ "dd/MM/yyyy" </w:instrText>
                            </w:r>
                            <w:r>
                              <w:rPr>
                                <w:i w:val="0"/>
                                <w:color w:val="000000" w:themeColor="text1"/>
                              </w:rPr>
                              <w:fldChar w:fldCharType="separate"/>
                            </w:r>
                            <w:r w:rsidR="003F1F5B">
                              <w:rPr>
                                <w:i w:val="0"/>
                                <w:noProof/>
                                <w:color w:val="000000" w:themeColor="text1"/>
                              </w:rPr>
                              <w:t>04/04/2019</w:t>
                            </w:r>
                            <w:r>
                              <w:rPr>
                                <w:i w:val="0"/>
                                <w:color w:val="000000" w:themeColor="text1"/>
                              </w:rPr>
                              <w:fldChar w:fldCharType="end"/>
                            </w:r>
                          </w:p>
                          <w:p w:rsidR="0007010D" w:rsidRDefault="0007010D" w:rsidP="00ED50C4">
                            <w:pPr>
                              <w:pStyle w:val="Help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C49F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margin-left:0;margin-top:.4pt;width:119.25pt;height:53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" filled="f" stroked="f">
                <v:textbox>
                  <w:txbxContent>
                    <w:p w:rsidR="0007010D" w:rsidRPr="00594C52" w:rsidRDefault="0007010D" w:rsidP="00ED50C4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  <w:r w:rsidRPr="00594C52">
                        <w:rPr>
                          <w:i w:val="0"/>
                          <w:color w:val="000000" w:themeColor="text1"/>
                        </w:rPr>
                        <w:t>SI-MI1a</w:t>
                      </w:r>
                    </w:p>
                    <w:p w:rsidR="0007010D" w:rsidRDefault="0007010D" w:rsidP="00ED50C4">
                      <w:pPr>
                        <w:pStyle w:val="Help"/>
                        <w:jc w:val="center"/>
                      </w:pPr>
                      <w:r>
                        <w:rPr>
                          <w:i w:val="0"/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i w:val="0"/>
                          <w:color w:val="000000" w:themeColor="text1"/>
                        </w:rPr>
                        <w:instrText xml:space="preserve"> TIME \@ "dd/MM/yyyy" </w:instrText>
                      </w:r>
                      <w:r>
                        <w:rPr>
                          <w:i w:val="0"/>
                          <w:color w:val="000000" w:themeColor="text1"/>
                        </w:rPr>
                        <w:fldChar w:fldCharType="separate"/>
                      </w:r>
                      <w:r w:rsidR="003F1F5B">
                        <w:rPr>
                          <w:i w:val="0"/>
                          <w:noProof/>
                          <w:color w:val="000000" w:themeColor="text1"/>
                        </w:rPr>
                        <w:t>04/04/2019</w:t>
                      </w:r>
                      <w:r>
                        <w:rPr>
                          <w:i w:val="0"/>
                          <w:color w:val="000000" w:themeColor="text1"/>
                        </w:rPr>
                        <w:fldChar w:fldCharType="end"/>
                      </w:r>
                    </w:p>
                    <w:p w:rsidR="0007010D" w:rsidRDefault="0007010D" w:rsidP="00ED50C4">
                      <w:pPr>
                        <w:pStyle w:val="Help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07010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4055280" w:history="1">
        <w:r w:rsidR="0007010D" w:rsidRPr="00F85704">
          <w:rPr>
            <w:rStyle w:val="Lienhypertexte"/>
          </w:rPr>
          <w:t>1</w:t>
        </w:r>
        <w:r w:rsidR="0007010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</w:rPr>
          <w:t>Introduction</w:t>
        </w:r>
        <w:r w:rsidR="0007010D">
          <w:rPr>
            <w:webHidden/>
          </w:rPr>
          <w:tab/>
        </w:r>
        <w:r w:rsidR="0007010D">
          <w:rPr>
            <w:webHidden/>
          </w:rPr>
          <w:fldChar w:fldCharType="begin"/>
        </w:r>
        <w:r w:rsidR="0007010D">
          <w:rPr>
            <w:webHidden/>
          </w:rPr>
          <w:instrText xml:space="preserve"> PAGEREF _Toc4055280 \h </w:instrText>
        </w:r>
        <w:r w:rsidR="0007010D">
          <w:rPr>
            <w:webHidden/>
          </w:rPr>
        </w:r>
        <w:r w:rsidR="0007010D">
          <w:rPr>
            <w:webHidden/>
          </w:rPr>
          <w:fldChar w:fldCharType="separate"/>
        </w:r>
        <w:r w:rsidR="0007010D">
          <w:rPr>
            <w:webHidden/>
          </w:rPr>
          <w:t>3</w:t>
        </w:r>
        <w:r w:rsidR="0007010D">
          <w:rPr>
            <w:webHidden/>
          </w:rPr>
          <w:fldChar w:fldCharType="end"/>
        </w:r>
      </w:hyperlink>
    </w:p>
    <w:p w:rsidR="0007010D" w:rsidRDefault="006E17E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1" w:history="1">
        <w:r w:rsidR="0007010D" w:rsidRPr="00F85704">
          <w:rPr>
            <w:rStyle w:val="Lienhypertexte"/>
            <w:iCs/>
            <w:noProof/>
          </w:rPr>
          <w:t>1.1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Cadre, description et motivation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_Toc4055281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3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6E17E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2" w:history="1">
        <w:r w:rsidR="0007010D" w:rsidRPr="00F85704">
          <w:rPr>
            <w:rStyle w:val="Lienhypertexte"/>
            <w:iCs/>
            <w:noProof/>
          </w:rPr>
          <w:t>1.2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Organisation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_Toc4055282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3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6E17E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3" w:history="1">
        <w:r w:rsidR="0007010D" w:rsidRPr="00F85704">
          <w:rPr>
            <w:rStyle w:val="Lienhypertexte"/>
            <w:iCs/>
            <w:noProof/>
          </w:rPr>
          <w:t>1.3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Objectifs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_Toc4055283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3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6E17E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4" w:history="1">
        <w:r w:rsidR="0007010D" w:rsidRPr="00F85704">
          <w:rPr>
            <w:rStyle w:val="Lienhypertexte"/>
            <w:iCs/>
            <w:noProof/>
          </w:rPr>
          <w:t>1.4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Planification initiale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_Toc4055284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4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6E17E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5285" w:history="1">
        <w:r w:rsidR="0007010D" w:rsidRPr="00F85704">
          <w:rPr>
            <w:rStyle w:val="Lienhypertexte"/>
          </w:rPr>
          <w:t>2</w:t>
        </w:r>
        <w:r w:rsidR="0007010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</w:rPr>
          <w:t>Analyse</w:t>
        </w:r>
        <w:r w:rsidR="0007010D">
          <w:rPr>
            <w:webHidden/>
          </w:rPr>
          <w:tab/>
        </w:r>
        <w:r w:rsidR="0007010D">
          <w:rPr>
            <w:webHidden/>
          </w:rPr>
          <w:fldChar w:fldCharType="begin"/>
        </w:r>
        <w:r w:rsidR="0007010D">
          <w:rPr>
            <w:webHidden/>
          </w:rPr>
          <w:instrText xml:space="preserve"> PAGEREF _Toc4055285 \h </w:instrText>
        </w:r>
        <w:r w:rsidR="0007010D">
          <w:rPr>
            <w:webHidden/>
          </w:rPr>
        </w:r>
        <w:r w:rsidR="0007010D">
          <w:rPr>
            <w:webHidden/>
          </w:rPr>
          <w:fldChar w:fldCharType="separate"/>
        </w:r>
        <w:r w:rsidR="0007010D">
          <w:rPr>
            <w:webHidden/>
          </w:rPr>
          <w:t>4</w:t>
        </w:r>
        <w:r w:rsidR="0007010D">
          <w:rPr>
            <w:webHidden/>
          </w:rPr>
          <w:fldChar w:fldCharType="end"/>
        </w:r>
      </w:hyperlink>
    </w:p>
    <w:p w:rsidR="0007010D" w:rsidRDefault="006E17E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6" w:history="1">
        <w:r w:rsidR="0007010D" w:rsidRPr="00F85704">
          <w:rPr>
            <w:rStyle w:val="Lienhypertexte"/>
            <w:iCs/>
            <w:noProof/>
          </w:rPr>
          <w:t>2.1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Use cases et scénarios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_Toc4055286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4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6E17E6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7" w:history="1">
        <w:r w:rsidR="0007010D" w:rsidRPr="00F85704">
          <w:rPr>
            <w:rStyle w:val="Lienhypertexte"/>
            <w:iCs/>
            <w:noProof/>
          </w:rPr>
          <w:t>Stratégie de test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_Toc4055287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6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6E17E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88" w:history="1">
        <w:r w:rsidR="0007010D" w:rsidRPr="00F85704">
          <w:rPr>
            <w:rStyle w:val="Lienhypertexte"/>
            <w:iCs/>
            <w:noProof/>
          </w:rPr>
          <w:t>2.2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Budget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_Toc4055288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6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6E17E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5289" w:history="1">
        <w:r w:rsidR="0007010D" w:rsidRPr="00F85704">
          <w:rPr>
            <w:rStyle w:val="Lienhypertexte"/>
          </w:rPr>
          <w:t>3</w:t>
        </w:r>
        <w:r w:rsidR="0007010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</w:rPr>
          <w:t>Implémentation</w:t>
        </w:r>
        <w:r w:rsidR="0007010D">
          <w:rPr>
            <w:webHidden/>
          </w:rPr>
          <w:tab/>
        </w:r>
        <w:r w:rsidR="0007010D">
          <w:rPr>
            <w:webHidden/>
          </w:rPr>
          <w:fldChar w:fldCharType="begin"/>
        </w:r>
        <w:r w:rsidR="0007010D">
          <w:rPr>
            <w:webHidden/>
          </w:rPr>
          <w:instrText xml:space="preserve"> PAGEREF _Toc4055289 \h </w:instrText>
        </w:r>
        <w:r w:rsidR="0007010D">
          <w:rPr>
            <w:webHidden/>
          </w:rPr>
        </w:r>
        <w:r w:rsidR="0007010D">
          <w:rPr>
            <w:webHidden/>
          </w:rPr>
          <w:fldChar w:fldCharType="separate"/>
        </w:r>
        <w:r w:rsidR="0007010D">
          <w:rPr>
            <w:webHidden/>
          </w:rPr>
          <w:t>6</w:t>
        </w:r>
        <w:r w:rsidR="0007010D">
          <w:rPr>
            <w:webHidden/>
          </w:rPr>
          <w:fldChar w:fldCharType="end"/>
        </w:r>
      </w:hyperlink>
    </w:p>
    <w:p w:rsidR="0007010D" w:rsidRDefault="006E17E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0" w:history="1">
        <w:r w:rsidR="0007010D" w:rsidRPr="00F85704">
          <w:rPr>
            <w:rStyle w:val="Lienhypertexte"/>
            <w:iCs/>
            <w:noProof/>
          </w:rPr>
          <w:t>3.1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Vue d’ensemble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_Toc4055290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6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6E17E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1" w:history="1">
        <w:r w:rsidR="0007010D" w:rsidRPr="00F85704">
          <w:rPr>
            <w:rStyle w:val="Lienhypertexte"/>
            <w:iCs/>
            <w:noProof/>
          </w:rPr>
          <w:t>3.2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Choix techniques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_Toc4055291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6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6E17E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2" w:history="1">
        <w:r w:rsidR="0007010D" w:rsidRPr="00F85704">
          <w:rPr>
            <w:rStyle w:val="Lienhypertexte"/>
            <w:iCs/>
            <w:noProof/>
          </w:rPr>
          <w:t>3.3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Modèle Logique de données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_Toc4055292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6E17E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3" w:history="1">
        <w:r w:rsidR="0007010D" w:rsidRPr="00F85704">
          <w:rPr>
            <w:rStyle w:val="Lienhypertexte"/>
            <w:iCs/>
            <w:noProof/>
          </w:rPr>
          <w:t>3.4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Points techniques spécifiques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_Toc4055293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6E17E6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4" w:history="1">
        <w:r w:rsidR="0007010D" w:rsidRPr="00F85704">
          <w:rPr>
            <w:rStyle w:val="Lienhypertexte"/>
            <w:noProof/>
          </w:rPr>
          <w:t>3.4.1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noProof/>
          </w:rPr>
          <w:t>Point 1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_Toc4055294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6E17E6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5" w:history="1">
        <w:r w:rsidR="0007010D" w:rsidRPr="00F85704">
          <w:rPr>
            <w:rStyle w:val="Lienhypertexte"/>
            <w:noProof/>
          </w:rPr>
          <w:t>3.4.2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noProof/>
          </w:rPr>
          <w:t>Point 2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_Toc4055295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6E17E6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6" w:history="1">
        <w:r w:rsidR="0007010D" w:rsidRPr="00F85704">
          <w:rPr>
            <w:rStyle w:val="Lienhypertexte"/>
            <w:noProof/>
          </w:rPr>
          <w:t>3.4.3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noProof/>
          </w:rPr>
          <w:t>Point …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_Toc4055296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6E17E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7" w:history="1">
        <w:r w:rsidR="0007010D" w:rsidRPr="00F85704">
          <w:rPr>
            <w:rStyle w:val="Lienhypertexte"/>
            <w:iCs/>
            <w:noProof/>
          </w:rPr>
          <w:t>3.5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Livraisons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_Toc4055297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6E17E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5298" w:history="1">
        <w:r w:rsidR="0007010D" w:rsidRPr="00F85704">
          <w:rPr>
            <w:rStyle w:val="Lienhypertexte"/>
          </w:rPr>
          <w:t>4</w:t>
        </w:r>
        <w:r w:rsidR="0007010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</w:rPr>
          <w:t>Tests</w:t>
        </w:r>
        <w:r w:rsidR="0007010D">
          <w:rPr>
            <w:webHidden/>
          </w:rPr>
          <w:tab/>
        </w:r>
        <w:r w:rsidR="0007010D">
          <w:rPr>
            <w:webHidden/>
          </w:rPr>
          <w:fldChar w:fldCharType="begin"/>
        </w:r>
        <w:r w:rsidR="0007010D">
          <w:rPr>
            <w:webHidden/>
          </w:rPr>
          <w:instrText xml:space="preserve"> PAGEREF _Toc4055298 \h </w:instrText>
        </w:r>
        <w:r w:rsidR="0007010D">
          <w:rPr>
            <w:webHidden/>
          </w:rPr>
        </w:r>
        <w:r w:rsidR="0007010D">
          <w:rPr>
            <w:webHidden/>
          </w:rPr>
          <w:fldChar w:fldCharType="separate"/>
        </w:r>
        <w:r w:rsidR="0007010D">
          <w:rPr>
            <w:webHidden/>
          </w:rPr>
          <w:t>7</w:t>
        </w:r>
        <w:r w:rsidR="0007010D">
          <w:rPr>
            <w:webHidden/>
          </w:rPr>
          <w:fldChar w:fldCharType="end"/>
        </w:r>
      </w:hyperlink>
    </w:p>
    <w:p w:rsidR="0007010D" w:rsidRDefault="006E17E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299" w:history="1">
        <w:r w:rsidR="0007010D" w:rsidRPr="00F85704">
          <w:rPr>
            <w:rStyle w:val="Lienhypertexte"/>
            <w:iCs/>
            <w:noProof/>
          </w:rPr>
          <w:t>4.1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Tests effectués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_Toc4055299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6E17E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300" w:history="1">
        <w:r w:rsidR="0007010D" w:rsidRPr="00F85704">
          <w:rPr>
            <w:rStyle w:val="Lienhypertexte"/>
            <w:iCs/>
            <w:noProof/>
          </w:rPr>
          <w:t>4.2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Erreurs restantes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_Toc4055300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7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6E17E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5301" w:history="1">
        <w:r w:rsidR="0007010D" w:rsidRPr="00F85704">
          <w:rPr>
            <w:rStyle w:val="Lienhypertexte"/>
          </w:rPr>
          <w:t>5</w:t>
        </w:r>
        <w:r w:rsidR="0007010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</w:rPr>
          <w:t>Conclusions</w:t>
        </w:r>
        <w:r w:rsidR="0007010D">
          <w:rPr>
            <w:webHidden/>
          </w:rPr>
          <w:tab/>
        </w:r>
        <w:r w:rsidR="0007010D">
          <w:rPr>
            <w:webHidden/>
          </w:rPr>
          <w:fldChar w:fldCharType="begin"/>
        </w:r>
        <w:r w:rsidR="0007010D">
          <w:rPr>
            <w:webHidden/>
          </w:rPr>
          <w:instrText xml:space="preserve"> PAGEREF _Toc4055301 \h </w:instrText>
        </w:r>
        <w:r w:rsidR="0007010D">
          <w:rPr>
            <w:webHidden/>
          </w:rPr>
        </w:r>
        <w:r w:rsidR="0007010D">
          <w:rPr>
            <w:webHidden/>
          </w:rPr>
          <w:fldChar w:fldCharType="separate"/>
        </w:r>
        <w:r w:rsidR="0007010D">
          <w:rPr>
            <w:webHidden/>
          </w:rPr>
          <w:t>7</w:t>
        </w:r>
        <w:r w:rsidR="0007010D">
          <w:rPr>
            <w:webHidden/>
          </w:rPr>
          <w:fldChar w:fldCharType="end"/>
        </w:r>
      </w:hyperlink>
    </w:p>
    <w:p w:rsidR="0007010D" w:rsidRDefault="006E17E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5302" w:history="1">
        <w:r w:rsidR="0007010D" w:rsidRPr="00F85704">
          <w:rPr>
            <w:rStyle w:val="Lienhypertexte"/>
          </w:rPr>
          <w:t>6</w:t>
        </w:r>
        <w:r w:rsidR="0007010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</w:rPr>
          <w:t>Annexes</w:t>
        </w:r>
        <w:r w:rsidR="0007010D">
          <w:rPr>
            <w:webHidden/>
          </w:rPr>
          <w:tab/>
        </w:r>
        <w:r w:rsidR="0007010D">
          <w:rPr>
            <w:webHidden/>
          </w:rPr>
          <w:fldChar w:fldCharType="begin"/>
        </w:r>
        <w:r w:rsidR="0007010D">
          <w:rPr>
            <w:webHidden/>
          </w:rPr>
          <w:instrText xml:space="preserve"> PAGEREF _Toc4055302 \h </w:instrText>
        </w:r>
        <w:r w:rsidR="0007010D">
          <w:rPr>
            <w:webHidden/>
          </w:rPr>
        </w:r>
        <w:r w:rsidR="0007010D">
          <w:rPr>
            <w:webHidden/>
          </w:rPr>
          <w:fldChar w:fldCharType="separate"/>
        </w:r>
        <w:r w:rsidR="0007010D">
          <w:rPr>
            <w:webHidden/>
          </w:rPr>
          <w:t>8</w:t>
        </w:r>
        <w:r w:rsidR="0007010D">
          <w:rPr>
            <w:webHidden/>
          </w:rPr>
          <w:fldChar w:fldCharType="end"/>
        </w:r>
      </w:hyperlink>
    </w:p>
    <w:p w:rsidR="0007010D" w:rsidRDefault="006E17E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303" w:history="1">
        <w:r w:rsidR="0007010D" w:rsidRPr="00F85704">
          <w:rPr>
            <w:rStyle w:val="Lienhypertexte"/>
            <w:iCs/>
            <w:noProof/>
          </w:rPr>
          <w:t>6.1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Sources – Bibliographie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_Toc4055303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8</w:t>
        </w:r>
        <w:r w:rsidR="0007010D">
          <w:rPr>
            <w:noProof/>
            <w:webHidden/>
          </w:rPr>
          <w:fldChar w:fldCharType="end"/>
        </w:r>
      </w:hyperlink>
    </w:p>
    <w:p w:rsidR="0007010D" w:rsidRDefault="006E17E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5304" w:history="1">
        <w:r w:rsidR="0007010D" w:rsidRPr="00F85704">
          <w:rPr>
            <w:rStyle w:val="Lienhypertexte"/>
            <w:iCs/>
            <w:noProof/>
          </w:rPr>
          <w:t>6.2</w:t>
        </w:r>
        <w:r w:rsidR="0007010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07010D" w:rsidRPr="00F85704">
          <w:rPr>
            <w:rStyle w:val="Lienhypertexte"/>
            <w:iCs/>
            <w:noProof/>
          </w:rPr>
          <w:t>Journal de bord du projet</w:t>
        </w:r>
        <w:r w:rsidR="0007010D">
          <w:rPr>
            <w:noProof/>
            <w:webHidden/>
          </w:rPr>
          <w:tab/>
        </w:r>
        <w:r w:rsidR="0007010D">
          <w:rPr>
            <w:noProof/>
            <w:webHidden/>
          </w:rPr>
          <w:fldChar w:fldCharType="begin"/>
        </w:r>
        <w:r w:rsidR="0007010D">
          <w:rPr>
            <w:noProof/>
            <w:webHidden/>
          </w:rPr>
          <w:instrText xml:space="preserve"> PAGEREF _Toc4055304 \h </w:instrText>
        </w:r>
        <w:r w:rsidR="0007010D">
          <w:rPr>
            <w:noProof/>
            <w:webHidden/>
          </w:rPr>
        </w:r>
        <w:r w:rsidR="0007010D">
          <w:rPr>
            <w:noProof/>
            <w:webHidden/>
          </w:rPr>
          <w:fldChar w:fldCharType="separate"/>
        </w:r>
        <w:r w:rsidR="0007010D">
          <w:rPr>
            <w:noProof/>
            <w:webHidden/>
          </w:rPr>
          <w:t>8</w:t>
        </w:r>
        <w:r w:rsidR="0007010D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r w:rsidR="00594C52" w:rsidRPr="00791020">
        <w:t>projet, il</w:t>
      </w:r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4055280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4055281"/>
      <w:r>
        <w:rPr>
          <w:i w:val="0"/>
          <w:iCs/>
        </w:rPr>
        <w:t>Cadre, description et motivation</w:t>
      </w:r>
      <w:bookmarkEnd w:id="1"/>
    </w:p>
    <w:p w:rsidR="00311C1E" w:rsidRPr="00311C1E" w:rsidRDefault="00311C1E" w:rsidP="00311C1E">
      <w:pPr>
        <w:ind w:left="576"/>
      </w:pPr>
      <w:r>
        <w:t>Ce projet consiste en une bataille navale dans un invite de commandes. Elle a été réalisée avec CLion lors du troisième trimestre 2018-2019. S</w:t>
      </w:r>
      <w:r w:rsidR="00770CD0">
        <w:t>’est un examen, il est donc obligatoire.</w:t>
      </w:r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4055282"/>
      <w:r w:rsidRPr="00791020">
        <w:rPr>
          <w:i w:val="0"/>
          <w:iCs/>
        </w:rPr>
        <w:t>Organisation</w:t>
      </w:r>
      <w:bookmarkEnd w:id="2"/>
    </w:p>
    <w:p w:rsidR="00770CD0" w:rsidRDefault="00770CD0" w:rsidP="00770CD0">
      <w:r>
        <w:t xml:space="preserve">Élève 1 : Pierrehumbert, Benoît, </w:t>
      </w:r>
      <w:r w:rsidRPr="00770CD0">
        <w:t>benoit.pierrehumbert@cpnv.ch</w:t>
      </w:r>
      <w:r>
        <w:t>, 079 898 39 35</w:t>
      </w:r>
    </w:p>
    <w:p w:rsidR="00770CD0" w:rsidRDefault="00770CD0" w:rsidP="00770CD0">
      <w:r>
        <w:t>Élève 2 : Roulet, David</w:t>
      </w:r>
      <w:r w:rsidR="00AC6939">
        <w:t>, david.roulet@cpnv.ch</w:t>
      </w:r>
    </w:p>
    <w:p w:rsidR="00770CD0" w:rsidRPr="00770CD0" w:rsidRDefault="00770CD0" w:rsidP="00770CD0">
      <w:r>
        <w:t>Expert : Carrel, Xavier, xavier.carrel@cpnv.ch</w:t>
      </w:r>
    </w:p>
    <w:p w:rsidR="004D229F" w:rsidRDefault="004D229F" w:rsidP="00681499">
      <w:r w:rsidRPr="00432F3D">
        <w:t>Responsable de projet :</w:t>
      </w:r>
      <w:r>
        <w:t xml:space="preserve"> </w:t>
      </w:r>
      <w:r w:rsidR="00681499">
        <w:t>Carrel, Xavier, xavier.carrel@cpnv.ch</w:t>
      </w:r>
    </w:p>
    <w:p w:rsidR="004D229F" w:rsidRDefault="004D229F" w:rsidP="00CF39A8">
      <w:pPr>
        <w:pStyle w:val="Help"/>
      </w:pPr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r w:rsidRPr="00432F3D">
        <w:t>Eleve 1 : Nom, prénom, e-mail et téléphone</w:t>
      </w:r>
    </w:p>
    <w:p w:rsidR="00CF39A8" w:rsidRDefault="006E2C58" w:rsidP="00CF39A8">
      <w:pPr>
        <w:pStyle w:val="Help"/>
      </w:pPr>
      <w:r w:rsidRPr="00432F3D">
        <w:t>Eleve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1"/>
        <w:gridCol w:w="2225"/>
        <w:gridCol w:w="2014"/>
        <w:gridCol w:w="2014"/>
      </w:tblGrid>
      <w:tr w:rsidR="00770CD0" w:rsidRPr="005F2769" w:rsidTr="0007010D">
        <w:tc>
          <w:tcPr>
            <w:tcW w:w="2561" w:type="dxa"/>
          </w:tcPr>
          <w:p w:rsidR="00770CD0" w:rsidRPr="00647782" w:rsidRDefault="00770CD0" w:rsidP="00681499"/>
        </w:tc>
        <w:tc>
          <w:tcPr>
            <w:tcW w:w="2225" w:type="dxa"/>
          </w:tcPr>
          <w:p w:rsidR="00770CD0" w:rsidRPr="00647782" w:rsidRDefault="00770CD0" w:rsidP="00681499">
            <w:r>
              <w:t>É</w:t>
            </w:r>
            <w:r w:rsidRPr="00647782">
              <w:t>lève 1</w:t>
            </w:r>
          </w:p>
        </w:tc>
        <w:tc>
          <w:tcPr>
            <w:tcW w:w="2014" w:type="dxa"/>
          </w:tcPr>
          <w:p w:rsidR="00770CD0" w:rsidRDefault="00770CD0" w:rsidP="00681499">
            <w:r>
              <w:t>Élève 2</w:t>
            </w:r>
          </w:p>
        </w:tc>
        <w:tc>
          <w:tcPr>
            <w:tcW w:w="2014" w:type="dxa"/>
          </w:tcPr>
          <w:p w:rsidR="00770CD0" w:rsidRPr="00647782" w:rsidRDefault="00770CD0" w:rsidP="00681499">
            <w:r>
              <w:t>Expert 1</w:t>
            </w:r>
          </w:p>
        </w:tc>
      </w:tr>
      <w:tr w:rsidR="00770CD0" w:rsidRPr="005F2769" w:rsidTr="0007010D">
        <w:tc>
          <w:tcPr>
            <w:tcW w:w="2561" w:type="dxa"/>
          </w:tcPr>
          <w:p w:rsidR="00770CD0" w:rsidRPr="00647782" w:rsidRDefault="00770CD0" w:rsidP="00681499">
            <w:r w:rsidRPr="00647782">
              <w:t>Partie administration</w:t>
            </w:r>
          </w:p>
        </w:tc>
        <w:tc>
          <w:tcPr>
            <w:tcW w:w="2225" w:type="dxa"/>
          </w:tcPr>
          <w:p w:rsidR="00770CD0" w:rsidRPr="00647782" w:rsidRDefault="00770CD0" w:rsidP="00681499">
            <w:r w:rsidRPr="00647782">
              <w:t>X</w:t>
            </w:r>
          </w:p>
        </w:tc>
        <w:tc>
          <w:tcPr>
            <w:tcW w:w="2014" w:type="dxa"/>
          </w:tcPr>
          <w:p w:rsidR="00770CD0" w:rsidRPr="00647782" w:rsidRDefault="00770CD0" w:rsidP="00681499"/>
        </w:tc>
        <w:tc>
          <w:tcPr>
            <w:tcW w:w="2014" w:type="dxa"/>
          </w:tcPr>
          <w:p w:rsidR="00770CD0" w:rsidRPr="00647782" w:rsidRDefault="00770CD0" w:rsidP="00681499"/>
        </w:tc>
      </w:tr>
      <w:tr w:rsidR="00770CD0" w:rsidRPr="005F2769" w:rsidTr="0007010D">
        <w:tc>
          <w:tcPr>
            <w:tcW w:w="2561" w:type="dxa"/>
          </w:tcPr>
          <w:p w:rsidR="00770CD0" w:rsidRPr="00647782" w:rsidRDefault="00770CD0" w:rsidP="00681499">
            <w:r w:rsidRPr="00647782">
              <w:t>Partie client</w:t>
            </w:r>
          </w:p>
        </w:tc>
        <w:tc>
          <w:tcPr>
            <w:tcW w:w="2225" w:type="dxa"/>
          </w:tcPr>
          <w:p w:rsidR="00770CD0" w:rsidRPr="00647782" w:rsidRDefault="00770CD0" w:rsidP="00681499"/>
        </w:tc>
        <w:tc>
          <w:tcPr>
            <w:tcW w:w="2014" w:type="dxa"/>
          </w:tcPr>
          <w:p w:rsidR="00770CD0" w:rsidRPr="00647782" w:rsidRDefault="00770CD0" w:rsidP="00681499"/>
        </w:tc>
        <w:tc>
          <w:tcPr>
            <w:tcW w:w="2014" w:type="dxa"/>
          </w:tcPr>
          <w:p w:rsidR="00770CD0" w:rsidRPr="00647782" w:rsidRDefault="00770CD0" w:rsidP="00681499">
            <w:r w:rsidRPr="00647782">
              <w:t>X</w:t>
            </w:r>
          </w:p>
        </w:tc>
      </w:tr>
      <w:tr w:rsidR="00770CD0" w:rsidRPr="005F2769" w:rsidTr="0007010D">
        <w:tc>
          <w:tcPr>
            <w:tcW w:w="2561" w:type="dxa"/>
          </w:tcPr>
          <w:p w:rsidR="00770CD0" w:rsidRPr="00647782" w:rsidRDefault="00770CD0" w:rsidP="00681499">
            <w:r>
              <w:t>Test</w:t>
            </w:r>
          </w:p>
        </w:tc>
        <w:tc>
          <w:tcPr>
            <w:tcW w:w="2225" w:type="dxa"/>
          </w:tcPr>
          <w:p w:rsidR="00770CD0" w:rsidRPr="00647782" w:rsidRDefault="00681499" w:rsidP="00681499">
            <w:r>
              <w:t>X</w:t>
            </w:r>
          </w:p>
        </w:tc>
        <w:tc>
          <w:tcPr>
            <w:tcW w:w="2014" w:type="dxa"/>
          </w:tcPr>
          <w:p w:rsidR="00770CD0" w:rsidRPr="00647782" w:rsidRDefault="00681499" w:rsidP="00681499">
            <w:r>
              <w:t>X</w:t>
            </w:r>
          </w:p>
        </w:tc>
        <w:tc>
          <w:tcPr>
            <w:tcW w:w="2014" w:type="dxa"/>
          </w:tcPr>
          <w:p w:rsidR="00770CD0" w:rsidRPr="00647782" w:rsidRDefault="00770CD0" w:rsidP="00681499"/>
        </w:tc>
      </w:tr>
      <w:tr w:rsidR="00770CD0" w:rsidRPr="005F2769" w:rsidTr="0007010D">
        <w:tc>
          <w:tcPr>
            <w:tcW w:w="2561" w:type="dxa"/>
          </w:tcPr>
          <w:p w:rsidR="00770CD0" w:rsidRPr="00647782" w:rsidRDefault="00770CD0" w:rsidP="00681499">
            <w:r w:rsidRPr="00647782">
              <w:t>Maintenance Planning</w:t>
            </w:r>
          </w:p>
        </w:tc>
        <w:tc>
          <w:tcPr>
            <w:tcW w:w="2225" w:type="dxa"/>
          </w:tcPr>
          <w:p w:rsidR="00770CD0" w:rsidRPr="00647782" w:rsidRDefault="00770CD0" w:rsidP="00681499">
            <w:r>
              <w:t>X</w:t>
            </w:r>
          </w:p>
        </w:tc>
        <w:tc>
          <w:tcPr>
            <w:tcW w:w="2014" w:type="dxa"/>
          </w:tcPr>
          <w:p w:rsidR="00770CD0" w:rsidRPr="00647782" w:rsidRDefault="00770CD0" w:rsidP="00681499"/>
        </w:tc>
        <w:tc>
          <w:tcPr>
            <w:tcW w:w="2014" w:type="dxa"/>
          </w:tcPr>
          <w:p w:rsidR="00770CD0" w:rsidRPr="00647782" w:rsidRDefault="00770CD0" w:rsidP="00681499"/>
        </w:tc>
      </w:tr>
    </w:tbl>
    <w:p w:rsidR="007C53D3" w:rsidRDefault="007C53D3" w:rsidP="00CF39A8">
      <w:pPr>
        <w:pStyle w:val="Help"/>
      </w:pPr>
    </w:p>
    <w:p w:rsidR="006E2C58" w:rsidRDefault="006E2C58" w:rsidP="006E2C58">
      <w:pPr>
        <w:pStyle w:val="Titre2"/>
        <w:rPr>
          <w:i w:val="0"/>
          <w:iCs/>
        </w:rPr>
      </w:pPr>
      <w:bookmarkStart w:id="3" w:name="_Toc4055283"/>
      <w:r w:rsidRPr="00791020">
        <w:rPr>
          <w:i w:val="0"/>
          <w:iCs/>
        </w:rPr>
        <w:t>Objectifs</w:t>
      </w:r>
      <w:bookmarkEnd w:id="3"/>
    </w:p>
    <w:p w:rsidR="00D730CC" w:rsidRDefault="00D730CC" w:rsidP="00D730CC">
      <w:r>
        <w:t>Objectif Bataille Navale</w:t>
      </w:r>
    </w:p>
    <w:p w:rsidR="00D730CC" w:rsidRDefault="00D730CC" w:rsidP="00D730CC"/>
    <w:p w:rsidR="00D730CC" w:rsidRDefault="00D730CC" w:rsidP="00D730CC">
      <w:r>
        <w:t>Version 0.1</w:t>
      </w:r>
    </w:p>
    <w:p w:rsidR="00D730CC" w:rsidRDefault="00D730CC" w:rsidP="00D730CC">
      <w:r>
        <w:t>-Pouvoir jouer à la bataille navale sur des grille précodée</w:t>
      </w:r>
    </w:p>
    <w:p w:rsidR="00D730CC" w:rsidRDefault="00D730CC" w:rsidP="00D730CC">
      <w:r>
        <w:t>-Une aide peut être affichée</w:t>
      </w:r>
    </w:p>
    <w:p w:rsidR="00D730CC" w:rsidRDefault="00D730CC" w:rsidP="00D730CC"/>
    <w:p w:rsidR="00D730CC" w:rsidRDefault="00D730CC" w:rsidP="00D730CC">
      <w:r>
        <w:t>Version 1.0</w:t>
      </w:r>
    </w:p>
    <w:p w:rsidR="00D730CC" w:rsidRDefault="00D730CC" w:rsidP="00D730CC">
      <w:r>
        <w:t>-Pouvoir être reconnu en tant que joueur</w:t>
      </w:r>
    </w:p>
    <w:p w:rsidR="00D730CC" w:rsidRDefault="00D730CC" w:rsidP="00D730CC">
      <w:r>
        <w:t>-Lister le fait important arrivant durant le fonctionement du programme.</w:t>
      </w:r>
    </w:p>
    <w:p w:rsidR="00D730CC" w:rsidRDefault="00D730CC" w:rsidP="00D730CC">
      <w:r>
        <w:t>-Le programme pioche une grille parmis une liste crée au préalable.</w:t>
      </w:r>
    </w:p>
    <w:p w:rsidR="00D730CC" w:rsidRDefault="00D730CC" w:rsidP="00D730CC">
      <w:r>
        <w:t>-Le programme afficher un tableau des socres atteint dans d'autre parties.</w:t>
      </w:r>
    </w:p>
    <w:p w:rsidR="00D730CC" w:rsidRDefault="00D730CC" w:rsidP="00D730CC"/>
    <w:p w:rsidR="00D730CC" w:rsidRDefault="00D730CC" w:rsidP="00D730CC">
      <w:r>
        <w:lastRenderedPageBreak/>
        <w:t xml:space="preserve"> Note :</w:t>
      </w:r>
    </w:p>
    <w:p w:rsidR="00D730CC" w:rsidRDefault="00D730CC" w:rsidP="00D730CC"/>
    <w:p w:rsidR="00D730CC" w:rsidRDefault="00D730CC" w:rsidP="00D730CC">
      <w:r>
        <w:t xml:space="preserve"> -Un fichier externe sera utiliser pour stocker les scores.</w:t>
      </w:r>
    </w:p>
    <w:p w:rsidR="00D730CC" w:rsidRDefault="00D730CC" w:rsidP="00D730CC">
      <w:r>
        <w:t xml:space="preserve"> -Un menu de type console permettant d'accéder aux fonctionnalités.</w:t>
      </w:r>
    </w:p>
    <w:p w:rsidR="00D730CC" w:rsidRPr="00CE621A" w:rsidRDefault="00D730CC" w:rsidP="00D730CC">
      <w:r>
        <w:t xml:space="preserve"> -Une extension peut être envisagée si j'ai fini les Objectif précédemment cité.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4055284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186794" w:rsidRPr="00186794" w:rsidRDefault="00186794" w:rsidP="00186794">
      <w:r>
        <w:rPr>
          <w:noProof/>
          <w:lang w:val="fr-CH" w:eastAsia="fr-CH"/>
        </w:rPr>
        <w:drawing>
          <wp:inline distT="0" distB="0" distL="0" distR="0">
            <wp:extent cx="5759450" cy="25025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an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4055285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AC6939" w:rsidRPr="00AC6939" w:rsidRDefault="00A14804" w:rsidP="00AC6939">
      <w:pPr>
        <w:pStyle w:val="Titre2"/>
        <w:rPr>
          <w:i w:val="0"/>
          <w:iCs/>
        </w:rPr>
      </w:pPr>
      <w:bookmarkStart w:id="8" w:name="_Toc4055286"/>
      <w:bookmarkEnd w:id="6"/>
      <w:bookmarkEnd w:id="7"/>
      <w:r>
        <w:rPr>
          <w:i w:val="0"/>
          <w:iCs/>
        </w:rPr>
        <w:t>Use cases et scénarios</w:t>
      </w:r>
      <w:bookmarkEnd w:id="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Identifiant + Titre</w:t>
            </w:r>
          </w:p>
        </w:tc>
        <w:tc>
          <w:tcPr>
            <w:tcW w:w="2584" w:type="dxa"/>
          </w:tcPr>
          <w:p w:rsidR="00AC6939" w:rsidRDefault="00AC6939" w:rsidP="0007010D">
            <w:r>
              <w:t>001 – Jouer une partie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 xml:space="preserve">En tant que </w:t>
            </w:r>
          </w:p>
        </w:tc>
        <w:tc>
          <w:tcPr>
            <w:tcW w:w="2584" w:type="dxa"/>
          </w:tcPr>
          <w:p w:rsidR="00AC6939" w:rsidRDefault="00AC6939" w:rsidP="0007010D">
            <w:r>
              <w:t>Utilisateur</w:t>
            </w:r>
          </w:p>
        </w:tc>
      </w:tr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Je veux</w:t>
            </w:r>
          </w:p>
        </w:tc>
        <w:tc>
          <w:tcPr>
            <w:tcW w:w="2584" w:type="dxa"/>
          </w:tcPr>
          <w:p w:rsidR="00AC6939" w:rsidRDefault="00AC6939" w:rsidP="0007010D">
            <w:r>
              <w:t>Jouer contre l’ « IA »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Pour</w:t>
            </w:r>
          </w:p>
        </w:tc>
        <w:tc>
          <w:tcPr>
            <w:tcW w:w="2584" w:type="dxa"/>
          </w:tcPr>
          <w:p w:rsidR="00AC6939" w:rsidRDefault="00AC6939" w:rsidP="0007010D">
            <w:r>
              <w:t>Examen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Priorité</w:t>
            </w:r>
          </w:p>
        </w:tc>
        <w:tc>
          <w:tcPr>
            <w:tcW w:w="2584" w:type="dxa"/>
          </w:tcPr>
          <w:p w:rsidR="00AC6939" w:rsidRDefault="00AC6939" w:rsidP="0007010D">
            <w:r>
              <w:t>M</w:t>
            </w:r>
          </w:p>
        </w:tc>
      </w:tr>
    </w:tbl>
    <w:p w:rsidR="00AC6939" w:rsidRPr="00D57347" w:rsidRDefault="00AC6939" w:rsidP="00AC6939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E0DE7" wp14:editId="4E581D80">
                <wp:simplePos x="0" y="0"/>
                <wp:positionH relativeFrom="rightMargin">
                  <wp:posOffset>3709070</wp:posOffset>
                </wp:positionH>
                <wp:positionV relativeFrom="paragraph">
                  <wp:posOffset>827549</wp:posOffset>
                </wp:positionV>
                <wp:extent cx="1354131" cy="908858"/>
                <wp:effectExtent l="0" t="0" r="17780" b="2476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131" cy="908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10D" w:rsidRPr="00514AEA" w:rsidRDefault="0007010D" w:rsidP="00AC6939">
                            <w:pPr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AE0DE7" id="Zone de texte 7" o:spid="_x0000_s1028" type="#_x0000_t202" style="position:absolute;margin-left:292.05pt;margin-top:65.15pt;width:106.6pt;height:71.55pt;z-index:25166336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" fillcolor="white [3201]" strokecolor="white [3212]" strokeweight=".5pt">
                <v:textbox>
                  <w:txbxContent>
                    <w:p w:rsidR="0007010D" w:rsidRPr="00514AEA" w:rsidRDefault="0007010D" w:rsidP="00AC6939">
                      <w:pPr>
                        <w:rPr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09563" wp14:editId="6B1FC14B">
                <wp:simplePos x="0" y="0"/>
                <wp:positionH relativeFrom="leftMargin">
                  <wp:posOffset>-3200400</wp:posOffset>
                </wp:positionH>
                <wp:positionV relativeFrom="paragraph">
                  <wp:posOffset>956945</wp:posOffset>
                </wp:positionV>
                <wp:extent cx="1768415" cy="779289"/>
                <wp:effectExtent l="0" t="0" r="22860" b="2095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15" cy="779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10D" w:rsidRPr="00514AEA" w:rsidRDefault="0007010D" w:rsidP="00AC6939">
                            <w:pPr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9563" id="Zone de texte 9" o:spid="_x0000_s1029" type="#_x0000_t202" style="position:absolute;margin-left:-252pt;margin-top:75.35pt;width:139.25pt;height:61.3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" fillcolor="white [3201]" strokecolor="white [3212]" strokeweight=".5pt">
                <v:textbox>
                  <w:txbxContent>
                    <w:p w:rsidR="0007010D" w:rsidRPr="00514AEA" w:rsidRDefault="0007010D" w:rsidP="00AC6939">
                      <w:pPr>
                        <w:rPr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73B47" wp14:editId="13B9F554">
                <wp:simplePos x="0" y="0"/>
                <wp:positionH relativeFrom="leftMargin">
                  <wp:posOffset>-1118119</wp:posOffset>
                </wp:positionH>
                <wp:positionV relativeFrom="paragraph">
                  <wp:posOffset>801832</wp:posOffset>
                </wp:positionV>
                <wp:extent cx="559724" cy="908858"/>
                <wp:effectExtent l="0" t="0" r="12065" b="2476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24" cy="908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010D" w:rsidRPr="00514AEA" w:rsidRDefault="0007010D" w:rsidP="00AC6939">
                            <w:pPr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73B47" id="Zone de texte 8" o:spid="_x0000_s1030" type="#_x0000_t202" style="position:absolute;margin-left:-88.05pt;margin-top:63.15pt;width:44.05pt;height:71.55pt;z-index:2516623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" fillcolor="white [3201]" strokeweight=".5pt">
                <v:textbox>
                  <w:txbxContent>
                    <w:p w:rsidR="0007010D" w:rsidRPr="00514AEA" w:rsidRDefault="0007010D" w:rsidP="00AC6939">
                      <w:pPr>
                        <w:rPr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C6939" w:rsidTr="00070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Default="00AC6939" w:rsidP="0007010D">
            <w:r>
              <w:t>Action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se lance </w:t>
            </w:r>
          </w:p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 ? (Voir plus bas)</w:t>
            </w:r>
          </w:p>
        </w:tc>
      </w:tr>
      <w:tr w:rsidR="00AC6939" w:rsidTr="00070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C602A3" w:rsidRDefault="00AC6939" w:rsidP="0007010D">
            <w:pPr>
              <w:rPr>
                <w:b w:val="0"/>
              </w:rPr>
            </w:pPr>
            <w:r w:rsidRPr="00C602A3">
              <w:rPr>
                <w:b w:val="0"/>
              </w:rPr>
              <w:t>Oui / Non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là où je place les bateaux (Pas utile pour le moment)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 w:rsidRPr="00675F24">
              <w:rPr>
                <w:b w:val="0"/>
              </w:rPr>
              <w:t xml:space="preserve">Je dis les case tel : A1 B1 C1 D1 et C5 C6 et H1 H2 H3 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 les bateaux</w:t>
            </w:r>
          </w:p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 demande où je tire</w:t>
            </w:r>
          </w:p>
        </w:tc>
      </w:tr>
      <w:tr w:rsidR="00AC6939" w:rsidTr="00070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/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Choisi une grille pré definie.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</w:tc>
      </w:tr>
      <w:tr w:rsidR="00AC6939" w:rsidTr="00070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À l’eau »</w:t>
            </w:r>
          </w:p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</w:tc>
      </w:tr>
      <w:tr w:rsidR="00AC6939" w:rsidTr="00070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E31A1E" w:rsidRDefault="00AC6939" w:rsidP="0007010D">
            <w:pPr>
              <w:rPr>
                <w:b w:val="0"/>
              </w:rPr>
            </w:pPr>
            <w:r w:rsidRPr="00E31A1E"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« Déjà tirer là »</w:t>
            </w:r>
          </w:p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ou je tire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AC6939" w:rsidTr="00070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faut avoir « gagner »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Fermer le programme</w:t>
            </w:r>
          </w:p>
        </w:tc>
      </w:tr>
    </w:tbl>
    <w:p w:rsidR="00AC6939" w:rsidRDefault="00AC6939" w:rsidP="00AC6939"/>
    <w:p w:rsidR="00AC6939" w:rsidRDefault="00AC6939" w:rsidP="00AC6939"/>
    <w:p w:rsidR="00AC6939" w:rsidRDefault="00AC6939" w:rsidP="00AC693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Identifiant + Titre</w:t>
            </w:r>
          </w:p>
        </w:tc>
        <w:tc>
          <w:tcPr>
            <w:tcW w:w="2584" w:type="dxa"/>
          </w:tcPr>
          <w:p w:rsidR="00AC6939" w:rsidRDefault="00AC6939" w:rsidP="0007010D">
            <w:r>
              <w:t>002 – Aide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 xml:space="preserve">En tant que </w:t>
            </w:r>
          </w:p>
        </w:tc>
        <w:tc>
          <w:tcPr>
            <w:tcW w:w="2584" w:type="dxa"/>
          </w:tcPr>
          <w:p w:rsidR="00AC6939" w:rsidRDefault="00AC6939" w:rsidP="0007010D">
            <w:r>
              <w:t>Utilisateur (Débutant)</w:t>
            </w:r>
          </w:p>
        </w:tc>
      </w:tr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Je veux</w:t>
            </w:r>
          </w:p>
        </w:tc>
        <w:tc>
          <w:tcPr>
            <w:tcW w:w="2584" w:type="dxa"/>
          </w:tcPr>
          <w:p w:rsidR="00AC6939" w:rsidRDefault="00AC6939" w:rsidP="0007010D">
            <w:r>
              <w:t>Afficher l’aide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Pour</w:t>
            </w:r>
          </w:p>
        </w:tc>
        <w:tc>
          <w:tcPr>
            <w:tcW w:w="2584" w:type="dxa"/>
          </w:tcPr>
          <w:p w:rsidR="00AC6939" w:rsidRDefault="00AC6939" w:rsidP="0007010D">
            <w:r>
              <w:t>Examen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Priorité</w:t>
            </w:r>
          </w:p>
        </w:tc>
        <w:tc>
          <w:tcPr>
            <w:tcW w:w="2584" w:type="dxa"/>
          </w:tcPr>
          <w:p w:rsidR="00AC6939" w:rsidRDefault="00AC6939" w:rsidP="0007010D">
            <w:r>
              <w:t>M</w:t>
            </w:r>
          </w:p>
        </w:tc>
      </w:tr>
    </w:tbl>
    <w:p w:rsidR="00AC6939" w:rsidRDefault="00AC6939" w:rsidP="00AC6939"/>
    <w:tbl>
      <w:tblPr>
        <w:tblStyle w:val="TableauGrille4-Accentuation1"/>
        <w:tblW w:w="9302" w:type="dxa"/>
        <w:tblLook w:val="04A0" w:firstRow="1" w:lastRow="0" w:firstColumn="1" w:lastColumn="0" w:noHBand="0" w:noVBand="1"/>
      </w:tblPr>
      <w:tblGrid>
        <w:gridCol w:w="3100"/>
        <w:gridCol w:w="3101"/>
        <w:gridCol w:w="3101"/>
      </w:tblGrid>
      <w:tr w:rsidR="00AC6939" w:rsidTr="00070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AC6939" w:rsidRDefault="00AC6939" w:rsidP="0007010D">
            <w:r>
              <w:t>Action</w:t>
            </w:r>
          </w:p>
        </w:tc>
        <w:tc>
          <w:tcPr>
            <w:tcW w:w="3101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101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t>Je tape « oui » ou « 1 »</w:t>
            </w:r>
          </w:p>
        </w:tc>
        <w:tc>
          <w:tcPr>
            <w:tcW w:w="310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Nous avoir déjà demander l’aide</w:t>
            </w:r>
          </w:p>
        </w:tc>
        <w:tc>
          <w:tcPr>
            <w:tcW w:w="310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939" w:rsidTr="0007010D">
        <w:trPr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AC6939" w:rsidRPr="00675F24" w:rsidRDefault="00AC6939" w:rsidP="0007010D">
            <w:pPr>
              <w:rPr>
                <w:b w:val="0"/>
              </w:rPr>
            </w:pPr>
          </w:p>
        </w:tc>
        <w:tc>
          <w:tcPr>
            <w:tcW w:w="310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Avoir afficher l’aide</w:t>
            </w:r>
          </w:p>
        </w:tc>
        <w:tc>
          <w:tcPr>
            <w:tcW w:w="310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Appuyer sur une touche pour quitter. »</w:t>
            </w:r>
          </w:p>
        </w:tc>
      </w:tr>
    </w:tbl>
    <w:p w:rsidR="00AC6939" w:rsidRDefault="00AC6939" w:rsidP="00AC6939"/>
    <w:p w:rsidR="00AC6939" w:rsidRDefault="00AC6939" w:rsidP="00AC6939"/>
    <w:p w:rsidR="00AC6939" w:rsidRDefault="00AC6939" w:rsidP="00AC693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Identifiant + Titre</w:t>
            </w:r>
          </w:p>
        </w:tc>
        <w:tc>
          <w:tcPr>
            <w:tcW w:w="2584" w:type="dxa"/>
          </w:tcPr>
          <w:p w:rsidR="00AC6939" w:rsidRDefault="00AC6939" w:rsidP="0007010D">
            <w:r>
              <w:t>003 – Grille fixe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 xml:space="preserve">En tant que </w:t>
            </w:r>
          </w:p>
        </w:tc>
        <w:tc>
          <w:tcPr>
            <w:tcW w:w="2584" w:type="dxa"/>
          </w:tcPr>
          <w:p w:rsidR="00AC6939" w:rsidRDefault="00AC6939" w:rsidP="0007010D">
            <w:r>
              <w:t>Utilisateur (Débutant)</w:t>
            </w:r>
          </w:p>
        </w:tc>
      </w:tr>
      <w:tr w:rsidR="00AC6939" w:rsidTr="0007010D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Je veux</w:t>
            </w:r>
          </w:p>
        </w:tc>
        <w:tc>
          <w:tcPr>
            <w:tcW w:w="2584" w:type="dxa"/>
          </w:tcPr>
          <w:p w:rsidR="00AC6939" w:rsidRDefault="00AC6939" w:rsidP="0007010D">
            <w:r>
              <w:t>Sélection de grille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Pour</w:t>
            </w:r>
          </w:p>
        </w:tc>
        <w:tc>
          <w:tcPr>
            <w:tcW w:w="2584" w:type="dxa"/>
          </w:tcPr>
          <w:p w:rsidR="00AC6939" w:rsidRDefault="00AC6939" w:rsidP="0007010D">
            <w:r>
              <w:t>Examen</w:t>
            </w:r>
          </w:p>
        </w:tc>
      </w:tr>
      <w:tr w:rsidR="00AC6939" w:rsidTr="0007010D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AC6939" w:rsidRDefault="00AC6939" w:rsidP="0007010D">
            <w:r>
              <w:t>Priorité</w:t>
            </w:r>
          </w:p>
        </w:tc>
        <w:tc>
          <w:tcPr>
            <w:tcW w:w="2584" w:type="dxa"/>
          </w:tcPr>
          <w:p w:rsidR="00AC6939" w:rsidRDefault="00AC6939" w:rsidP="0007010D">
            <w:r>
              <w:t>M</w:t>
            </w:r>
          </w:p>
        </w:tc>
      </w:tr>
    </w:tbl>
    <w:p w:rsidR="00AC6939" w:rsidRDefault="00AC6939" w:rsidP="00AC6939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54585" wp14:editId="4548ED63">
                <wp:simplePos x="0" y="0"/>
                <wp:positionH relativeFrom="column">
                  <wp:posOffset>3524098</wp:posOffset>
                </wp:positionH>
                <wp:positionV relativeFrom="paragraph">
                  <wp:posOffset>-1605638</wp:posOffset>
                </wp:positionV>
                <wp:extent cx="2446986" cy="1629178"/>
                <wp:effectExtent l="0" t="0" r="1079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986" cy="162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010D" w:rsidRDefault="0007010D" w:rsidP="00AC6939">
                            <w:r>
                              <w:t xml:space="preserve">Note : </w:t>
                            </w:r>
                          </w:p>
                          <w:p w:rsidR="0007010D" w:rsidRDefault="0007010D" w:rsidP="00AC6939">
                            <w:r>
                              <w:t>Pour « clear » le cmd écrire : system(‘’cls’’).</w:t>
                            </w:r>
                          </w:p>
                          <w:p w:rsidR="0007010D" w:rsidRDefault="0007010D" w:rsidP="00AC6939">
                            <w:r>
                              <w:t>Introduire une librairie</w:t>
                            </w:r>
                          </w:p>
                          <w:p w:rsidR="0007010D" w:rsidRPr="00771F1F" w:rsidRDefault="0007010D" w:rsidP="00AC6939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A9B7C6"/>
                                <w:sz w:val="18"/>
                                <w:szCs w:val="18"/>
                                <w:lang w:eastAsia="fr-CH"/>
                              </w:rPr>
                            </w:pPr>
                            <w:r w:rsidRPr="00771F1F">
                              <w:rPr>
                                <w:rFonts w:ascii="Courier New" w:hAnsi="Courier New" w:cs="Courier New"/>
                                <w:color w:val="BBB529"/>
                                <w:sz w:val="18"/>
                                <w:szCs w:val="18"/>
                                <w:lang w:eastAsia="fr-CH"/>
                              </w:rPr>
                              <w:t xml:space="preserve">#include </w:t>
                            </w:r>
                            <w:r w:rsidRPr="00771F1F">
                              <w:rPr>
                                <w:rFonts w:ascii="Courier New" w:hAnsi="Courier New" w:cs="Courier New"/>
                                <w:color w:val="6A8759"/>
                                <w:sz w:val="18"/>
                                <w:szCs w:val="18"/>
                                <w:lang w:eastAsia="fr-CH"/>
                              </w:rPr>
                              <w:t>&lt;stdlib.h&gt;</w:t>
                            </w:r>
                          </w:p>
                          <w:p w:rsidR="0007010D" w:rsidRDefault="0007010D" w:rsidP="00AC69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54585" id="Zone de texte 14" o:spid="_x0000_s1031" type="#_x0000_t202" style="position:absolute;margin-left:277.5pt;margin-top:-126.45pt;width:192.7pt;height:12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" fillcolor="white [3201]" strokeweight=".5pt">
                <v:textbox>
                  <w:txbxContent>
                    <w:p w:rsidR="0007010D" w:rsidRDefault="0007010D" w:rsidP="00AC6939">
                      <w:r>
                        <w:t xml:space="preserve">Note : </w:t>
                      </w:r>
                    </w:p>
                    <w:p w:rsidR="0007010D" w:rsidRDefault="0007010D" w:rsidP="00AC6939">
                      <w:r>
                        <w:t>Pour « clear » le cmd écrire : system(‘’cls’’).</w:t>
                      </w:r>
                    </w:p>
                    <w:p w:rsidR="0007010D" w:rsidRDefault="0007010D" w:rsidP="00AC6939">
                      <w:r>
                        <w:t>Introduire une librairie</w:t>
                      </w:r>
                    </w:p>
                    <w:p w:rsidR="0007010D" w:rsidRPr="00771F1F" w:rsidRDefault="0007010D" w:rsidP="00AC6939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color w:val="A9B7C6"/>
                          <w:sz w:val="18"/>
                          <w:szCs w:val="18"/>
                          <w:lang w:eastAsia="fr-CH"/>
                        </w:rPr>
                      </w:pPr>
                      <w:r w:rsidRPr="00771F1F">
                        <w:rPr>
                          <w:rFonts w:ascii="Courier New" w:hAnsi="Courier New" w:cs="Courier New"/>
                          <w:color w:val="BBB529"/>
                          <w:sz w:val="18"/>
                          <w:szCs w:val="18"/>
                          <w:lang w:eastAsia="fr-CH"/>
                        </w:rPr>
                        <w:t xml:space="preserve">#include </w:t>
                      </w:r>
                      <w:r w:rsidRPr="00771F1F">
                        <w:rPr>
                          <w:rFonts w:ascii="Courier New" w:hAnsi="Courier New" w:cs="Courier New"/>
                          <w:color w:val="6A8759"/>
                          <w:sz w:val="18"/>
                          <w:szCs w:val="18"/>
                          <w:lang w:eastAsia="fr-CH"/>
                        </w:rPr>
                        <w:t>&lt;stdlib.h&gt;</w:t>
                      </w:r>
                    </w:p>
                    <w:p w:rsidR="0007010D" w:rsidRDefault="0007010D" w:rsidP="00AC6939"/>
                  </w:txbxContent>
                </v:textbox>
              </v:shape>
            </w:pict>
          </mc:Fallback>
        </mc:AlternateContent>
      </w:r>
    </w:p>
    <w:p w:rsidR="00AC6939" w:rsidRDefault="00AC6939" w:rsidP="00AC6939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C6939" w:rsidTr="00070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Default="00AC6939" w:rsidP="0007010D">
            <w:r>
              <w:t>Action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AC6939" w:rsidTr="00070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lastRenderedPageBreak/>
              <w:t>Je tape 3 pour jouer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reçu la question de l’aide et en être sorti.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Choisi une grille prédéfinie au hasard. Affiche : « Tapez sur une touche pour débuter »</w:t>
            </w:r>
          </w:p>
        </w:tc>
      </w:tr>
      <w:tr w:rsidR="00AC6939" w:rsidTr="00070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C6939" w:rsidRPr="00675F24" w:rsidRDefault="00AC6939" w:rsidP="0007010D">
            <w:pPr>
              <w:rPr>
                <w:b w:val="0"/>
              </w:rPr>
            </w:pPr>
            <w:r>
              <w:rPr>
                <w:b w:val="0"/>
              </w:rPr>
              <w:t>J’appuie sur une touche quelconque.</w:t>
            </w: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C6939" w:rsidRDefault="00AC6939" w:rsidP="0007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programme choisi une grille prédéfini et lance la partie en effaçant ce qu’il y a à l’écran.</w:t>
            </w:r>
          </w:p>
        </w:tc>
      </w:tr>
    </w:tbl>
    <w:p w:rsidR="00AC6939" w:rsidRDefault="00AC6939" w:rsidP="00AC6939"/>
    <w:p w:rsidR="00AC6939" w:rsidRPr="00AC6939" w:rsidRDefault="00AC6939" w:rsidP="00AC6939"/>
    <w:p w:rsidR="00CE621A" w:rsidRDefault="00AA0785" w:rsidP="001D0FCE">
      <w:pPr>
        <w:pStyle w:val="Titre2"/>
        <w:numPr>
          <w:ilvl w:val="0"/>
          <w:numId w:val="0"/>
        </w:numPr>
        <w:ind w:left="576" w:hanging="576"/>
        <w:rPr>
          <w:i w:val="0"/>
          <w:iCs/>
        </w:rPr>
      </w:pPr>
      <w:bookmarkStart w:id="9" w:name="_Toc71691012"/>
      <w:bookmarkStart w:id="10" w:name="_Toc4055287"/>
      <w:r w:rsidRPr="00791020">
        <w:rPr>
          <w:i w:val="0"/>
          <w:iCs/>
        </w:rPr>
        <w:t>Stratégie de test</w:t>
      </w:r>
      <w:bookmarkEnd w:id="9"/>
      <w:bookmarkEnd w:id="10"/>
    </w:p>
    <w:p w:rsidR="001D0FCE" w:rsidRPr="001D0FCE" w:rsidRDefault="001D0FCE" w:rsidP="001D0FCE"/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 xml:space="preserve">Les tests seront </w:t>
      </w:r>
      <w:r w:rsidR="00A931AE" w:rsidRPr="00CE621A">
        <w:rPr>
          <w:lang w:val="fr-CH"/>
        </w:rPr>
        <w:t>faits</w:t>
      </w:r>
      <w:r w:rsidRPr="00CE621A">
        <w:rPr>
          <w:lang w:val="fr-CH"/>
        </w:rPr>
        <w:t xml:space="preserve"> sur ma machine et celle d'un camarade,</w:t>
      </w:r>
    </w:p>
    <w:p w:rsidR="00CE621A" w:rsidRPr="00CE621A" w:rsidRDefault="00EA3D62" w:rsidP="00CE621A">
      <w:pPr>
        <w:rPr>
          <w:lang w:val="fr-CH"/>
        </w:rPr>
      </w:pPr>
      <w:r>
        <w:rPr>
          <w:lang w:val="fr-CH"/>
        </w:rPr>
        <w:t>e</w:t>
      </w:r>
      <w:r w:rsidRPr="00CE621A">
        <w:rPr>
          <w:lang w:val="fr-CH"/>
        </w:rPr>
        <w:t>lles</w:t>
      </w:r>
      <w:r w:rsidR="00CE621A" w:rsidRPr="00CE621A">
        <w:rPr>
          <w:lang w:val="fr-CH"/>
        </w:rPr>
        <w:t xml:space="preserve"> sont toute deux sous Window</w:t>
      </w:r>
      <w:r w:rsidR="00CE621A">
        <w:rPr>
          <w:lang w:val="fr-CH"/>
        </w:rPr>
        <w:t>s</w:t>
      </w:r>
      <w:r w:rsidR="00CE621A" w:rsidRPr="00CE621A">
        <w:rPr>
          <w:lang w:val="fr-CH"/>
        </w:rPr>
        <w:t xml:space="preserve"> 10.</w:t>
      </w:r>
    </w:p>
    <w:p w:rsidR="00CE621A" w:rsidRPr="00CE621A" w:rsidRDefault="00CE621A" w:rsidP="00CE621A">
      <w:pPr>
        <w:rPr>
          <w:lang w:val="fr-CH"/>
        </w:rPr>
      </w:pP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 xml:space="preserve">Je </w:t>
      </w:r>
      <w:r w:rsidR="00A931AE" w:rsidRPr="00CE621A">
        <w:rPr>
          <w:lang w:val="fr-CH"/>
        </w:rPr>
        <w:t>préparerais</w:t>
      </w:r>
      <w:r w:rsidRPr="00CE621A">
        <w:rPr>
          <w:lang w:val="fr-CH"/>
        </w:rPr>
        <w:t xml:space="preserve"> au préalable 3 grilles de bateaux </w:t>
      </w:r>
      <w:r w:rsidR="00A931AE" w:rsidRPr="00CE621A">
        <w:rPr>
          <w:lang w:val="fr-CH"/>
        </w:rPr>
        <w:t>pré placer</w:t>
      </w:r>
      <w:r w:rsidRPr="00CE621A">
        <w:rPr>
          <w:lang w:val="fr-CH"/>
        </w:rPr>
        <w:t>.</w:t>
      </w:r>
    </w:p>
    <w:p w:rsidR="00CE621A" w:rsidRPr="00CE621A" w:rsidRDefault="00CE621A" w:rsidP="00CE621A">
      <w:pPr>
        <w:rPr>
          <w:lang w:val="fr-CH"/>
        </w:rPr>
      </w:pP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>Pour nos tests nous utiliserons une machine Windows 10 avec le programme ouvert</w:t>
      </w:r>
    </w:p>
    <w:p w:rsidR="00CE621A" w:rsidRPr="00CE621A" w:rsidRDefault="00A931AE" w:rsidP="00CE621A">
      <w:pPr>
        <w:rPr>
          <w:lang w:val="fr-CH"/>
        </w:rPr>
      </w:pPr>
      <w:r>
        <w:rPr>
          <w:lang w:val="fr-CH"/>
        </w:rPr>
        <w:t>d</w:t>
      </w:r>
      <w:r w:rsidRPr="00CE621A">
        <w:rPr>
          <w:lang w:val="fr-CH"/>
        </w:rPr>
        <w:t>ans</w:t>
      </w:r>
      <w:r w:rsidR="00CE621A" w:rsidRPr="00CE621A">
        <w:rPr>
          <w:lang w:val="fr-CH"/>
        </w:rPr>
        <w:t xml:space="preserve"> l'invite de commande.</w:t>
      </w:r>
    </w:p>
    <w:p w:rsidR="00CE621A" w:rsidRPr="00CE621A" w:rsidRDefault="00CE621A" w:rsidP="00CE621A">
      <w:pPr>
        <w:rPr>
          <w:lang w:val="fr-CH"/>
        </w:rPr>
      </w:pP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>Un camarade m'aidera à faire mes tests pour relever un bogue que j'aurais</w:t>
      </w:r>
    </w:p>
    <w:p w:rsidR="00CE621A" w:rsidRPr="00CE621A" w:rsidRDefault="00CE621A" w:rsidP="00CE621A">
      <w:pPr>
        <w:rPr>
          <w:lang w:val="fr-CH"/>
        </w:rPr>
      </w:pPr>
      <w:r w:rsidRPr="00CE621A">
        <w:rPr>
          <w:lang w:val="fr-CH"/>
        </w:rPr>
        <w:t>oublié.</w:t>
      </w:r>
    </w:p>
    <w:p w:rsidR="00CF39A8" w:rsidRDefault="00AA0785" w:rsidP="00AA0785">
      <w:pPr>
        <w:pStyle w:val="Titre2"/>
        <w:rPr>
          <w:i w:val="0"/>
          <w:iCs/>
        </w:rPr>
      </w:pPr>
      <w:bookmarkStart w:id="11" w:name="_Toc25553309"/>
      <w:bookmarkStart w:id="12" w:name="_Toc71691014"/>
      <w:bookmarkStart w:id="13" w:name="_Toc4055288"/>
      <w:r w:rsidRPr="00791020">
        <w:rPr>
          <w:i w:val="0"/>
          <w:iCs/>
        </w:rPr>
        <w:t>Budget</w:t>
      </w:r>
      <w:bookmarkEnd w:id="11"/>
      <w:bookmarkEnd w:id="12"/>
      <w:bookmarkEnd w:id="13"/>
    </w:p>
    <w:p w:rsidR="00CE621A" w:rsidRPr="00CE621A" w:rsidRDefault="00EA3D62" w:rsidP="00CE621A">
      <w:r>
        <w:t>Aucune dépense n’est néssecaire</w:t>
      </w:r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licenses)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4" w:name="_Toc4055289"/>
      <w:r>
        <w:t>Implémentation</w:t>
      </w:r>
      <w:bookmarkEnd w:id="14"/>
    </w:p>
    <w:p w:rsidR="0024287C" w:rsidRDefault="0024287C" w:rsidP="00E42F56">
      <w:pPr>
        <w:pStyle w:val="Titre2"/>
        <w:rPr>
          <w:i w:val="0"/>
          <w:iCs/>
        </w:rPr>
      </w:pPr>
      <w:bookmarkStart w:id="15" w:name="_Toc4055290"/>
      <w:bookmarkStart w:id="16" w:name="_Toc25553317"/>
      <w:bookmarkStart w:id="17" w:name="_Toc71691022"/>
      <w:bookmarkStart w:id="18" w:name="_Ref254352701"/>
      <w:r>
        <w:rPr>
          <w:i w:val="0"/>
          <w:iCs/>
        </w:rPr>
        <w:t>Vue d’ensemble</w:t>
      </w:r>
      <w:bookmarkEnd w:id="15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19" w:name="_Toc4055291"/>
      <w:r>
        <w:rPr>
          <w:i w:val="0"/>
          <w:iCs/>
        </w:rPr>
        <w:t>Choix techniques</w:t>
      </w:r>
      <w:bookmarkEnd w:id="19"/>
    </w:p>
    <w:p w:rsidR="00EA3D62" w:rsidRDefault="00EA3D62" w:rsidP="00EA3D62">
      <w:pPr>
        <w:ind w:left="576"/>
      </w:pPr>
      <w:r>
        <w:t>Pc dell intel core i7,16 Gb ram</w:t>
      </w:r>
    </w:p>
    <w:p w:rsidR="00EA3D62" w:rsidRDefault="00EA3D62" w:rsidP="00EA3D62">
      <w:pPr>
        <w:ind w:left="576"/>
      </w:pPr>
      <w:r>
        <w:t>Windows 10</w:t>
      </w:r>
    </w:p>
    <w:p w:rsidR="00EA3D62" w:rsidRPr="00EA3D62" w:rsidRDefault="00EA3D62" w:rsidP="00EA3D62">
      <w:pPr>
        <w:ind w:left="576"/>
      </w:pPr>
      <w:r>
        <w:t>CLion 2019, Invite de commandes</w:t>
      </w:r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>Logiciels tiers (utilitaires, frameworks, navigateurs cible,…)</w:t>
      </w:r>
    </w:p>
    <w:p w:rsidR="00797537" w:rsidRPr="00797537" w:rsidRDefault="007676A0" w:rsidP="00B557E4">
      <w:pPr>
        <w:pStyle w:val="Help"/>
      </w:pPr>
      <w:r>
        <w:lastRenderedPageBreak/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0" w:name="_Toc4055292"/>
      <w:r>
        <w:rPr>
          <w:i w:val="0"/>
          <w:iCs/>
        </w:rPr>
        <w:t>Modèle Logique de données</w:t>
      </w:r>
      <w:bookmarkEnd w:id="20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1" w:name="_Toc4055293"/>
      <w:r>
        <w:rPr>
          <w:i w:val="0"/>
          <w:iCs/>
        </w:rPr>
        <w:t>Points techniques spécifiques</w:t>
      </w:r>
      <w:bookmarkEnd w:id="21"/>
    </w:p>
    <w:p w:rsidR="003F1F5B" w:rsidRDefault="003F1F5B" w:rsidP="003F1F5B">
      <w:r>
        <w:t>ORGANIGRAMME</w:t>
      </w:r>
      <w:bookmarkStart w:id="22" w:name="_GoBack"/>
      <w:bookmarkEnd w:id="22"/>
    </w:p>
    <w:p w:rsidR="003F1F5B" w:rsidRPr="003F1F5B" w:rsidRDefault="003F1F5B" w:rsidP="003F1F5B"/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3" w:name="_Toc4055294"/>
      <w:r>
        <w:t>Point 1</w:t>
      </w:r>
      <w:bookmarkEnd w:id="23"/>
    </w:p>
    <w:p w:rsidR="009319BC" w:rsidRDefault="009319BC" w:rsidP="009319BC">
      <w:pPr>
        <w:pStyle w:val="Titre3"/>
      </w:pPr>
      <w:bookmarkStart w:id="24" w:name="_Toc4055295"/>
      <w:r>
        <w:t>Point 2</w:t>
      </w:r>
      <w:bookmarkEnd w:id="24"/>
    </w:p>
    <w:p w:rsidR="009319BC" w:rsidRPr="009319BC" w:rsidRDefault="009319BC" w:rsidP="009319BC">
      <w:pPr>
        <w:pStyle w:val="Titre3"/>
      </w:pPr>
      <w:bookmarkStart w:id="25" w:name="_Toc4055296"/>
      <w:r>
        <w:t>Point …</w:t>
      </w:r>
      <w:bookmarkEnd w:id="25"/>
    </w:p>
    <w:bookmarkEnd w:id="16"/>
    <w:bookmarkEnd w:id="17"/>
    <w:bookmarkEnd w:id="18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6" w:name="_Toc4055297"/>
      <w:r>
        <w:rPr>
          <w:i w:val="0"/>
          <w:iCs/>
        </w:rPr>
        <w:t>Livraisons</w:t>
      </w:r>
      <w:bookmarkEnd w:id="26"/>
    </w:p>
    <w:p w:rsidR="00EA3D62" w:rsidRDefault="00EA3D62" w:rsidP="00EA3D6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A3D62" w:rsidTr="00EA3D62">
        <w:tc>
          <w:tcPr>
            <w:tcW w:w="3020" w:type="dxa"/>
          </w:tcPr>
          <w:p w:rsidR="00EA3D62" w:rsidRDefault="00EA3D62" w:rsidP="00EA3D62"/>
        </w:tc>
        <w:tc>
          <w:tcPr>
            <w:tcW w:w="3020" w:type="dxa"/>
          </w:tcPr>
          <w:p w:rsidR="00EA3D62" w:rsidRDefault="00EA3D62" w:rsidP="00EA3D62"/>
        </w:tc>
        <w:tc>
          <w:tcPr>
            <w:tcW w:w="3020" w:type="dxa"/>
          </w:tcPr>
          <w:p w:rsidR="00EA3D62" w:rsidRDefault="00EA3D62" w:rsidP="00EA3D62"/>
        </w:tc>
      </w:tr>
    </w:tbl>
    <w:p w:rsidR="00EA3D62" w:rsidRPr="00EA3D62" w:rsidRDefault="00EA3D62" w:rsidP="00EA3D62"/>
    <w:p w:rsidR="009C05BB" w:rsidRDefault="00D23E24" w:rsidP="00297836">
      <w:pPr>
        <w:pStyle w:val="Help"/>
      </w:pPr>
      <w:r>
        <w:t>Identification, date et raison de chaque livraison formelle effectuée au cours du projet.</w:t>
      </w:r>
    </w:p>
    <w:p w:rsidR="009C05BB" w:rsidRDefault="009C05BB" w:rsidP="009C05BB">
      <w:pPr>
        <w:rPr>
          <w:color w:val="548DD4"/>
          <w:szCs w:val="14"/>
        </w:rPr>
      </w:pPr>
      <w:r>
        <w:br w:type="page"/>
      </w:r>
    </w:p>
    <w:p w:rsidR="00D23E24" w:rsidRDefault="00D23E24" w:rsidP="00297836">
      <w:pPr>
        <w:pStyle w:val="Help"/>
      </w:pPr>
    </w:p>
    <w:p w:rsidR="004D2F9B" w:rsidRDefault="004D2F9B" w:rsidP="004D2F9B">
      <w:pPr>
        <w:pStyle w:val="Titre1"/>
      </w:pPr>
      <w:bookmarkStart w:id="27" w:name="_Toc4055298"/>
      <w:bookmarkStart w:id="28" w:name="_Toc25553321"/>
      <w:bookmarkStart w:id="29" w:name="_Toc71691025"/>
      <w:r>
        <w:t>Tests</w:t>
      </w:r>
      <w:bookmarkEnd w:id="27"/>
    </w:p>
    <w:p w:rsidR="00CF39A8" w:rsidRDefault="004D2F9B" w:rsidP="0049659A">
      <w:pPr>
        <w:pStyle w:val="Titre2"/>
        <w:rPr>
          <w:i w:val="0"/>
          <w:iCs/>
        </w:rPr>
      </w:pPr>
      <w:bookmarkStart w:id="30" w:name="_Toc4055299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8"/>
      <w:r w:rsidR="0049659A" w:rsidRPr="00791020">
        <w:rPr>
          <w:i w:val="0"/>
          <w:iCs/>
        </w:rPr>
        <w:t>s effectués</w:t>
      </w:r>
      <w:bookmarkEnd w:id="29"/>
      <w:bookmarkEnd w:id="3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9C05BB" w:rsidTr="009C05BB">
        <w:tc>
          <w:tcPr>
            <w:tcW w:w="2265" w:type="dxa"/>
          </w:tcPr>
          <w:p w:rsidR="009C05BB" w:rsidRDefault="00585FE4" w:rsidP="00585FE4">
            <w:pPr>
              <w:jc w:val="center"/>
            </w:pPr>
            <w:r>
              <w:t>Scenario</w:t>
            </w:r>
          </w:p>
        </w:tc>
        <w:tc>
          <w:tcPr>
            <w:tcW w:w="2265" w:type="dxa"/>
          </w:tcPr>
          <w:p w:rsidR="009C05BB" w:rsidRDefault="00585FE4" w:rsidP="00585FE4">
            <w:pPr>
              <w:jc w:val="center"/>
            </w:pPr>
            <w:r>
              <w:t>21.03.19</w:t>
            </w:r>
          </w:p>
          <w:p w:rsidR="00585FE4" w:rsidRDefault="00585FE4" w:rsidP="00585FE4">
            <w:pPr>
              <w:jc w:val="center"/>
            </w:pPr>
            <w:r>
              <w:t>Développeur</w:t>
            </w:r>
          </w:p>
          <w:p w:rsidR="00585FE4" w:rsidRDefault="00AC29F4" w:rsidP="00585FE4">
            <w:pPr>
              <w:jc w:val="center"/>
            </w:pPr>
            <w:r>
              <w:t>Windows 10</w:t>
            </w:r>
          </w:p>
        </w:tc>
        <w:tc>
          <w:tcPr>
            <w:tcW w:w="2265" w:type="dxa"/>
          </w:tcPr>
          <w:p w:rsidR="009C05BB" w:rsidRDefault="009C05BB" w:rsidP="00AC29F4"/>
        </w:tc>
        <w:tc>
          <w:tcPr>
            <w:tcW w:w="2265" w:type="dxa"/>
          </w:tcPr>
          <w:p w:rsidR="009C05BB" w:rsidRDefault="009C05BB" w:rsidP="00585FE4">
            <w:pPr>
              <w:jc w:val="center"/>
            </w:pPr>
          </w:p>
        </w:tc>
      </w:tr>
      <w:tr w:rsidR="009C05BB" w:rsidTr="00585FE4">
        <w:trPr>
          <w:trHeight w:val="1134"/>
        </w:trPr>
        <w:tc>
          <w:tcPr>
            <w:tcW w:w="2265" w:type="dxa"/>
          </w:tcPr>
          <w:p w:rsidR="009C05BB" w:rsidRDefault="00585FE4" w:rsidP="00585FE4">
            <w:pPr>
              <w:jc w:val="center"/>
            </w:pPr>
            <w:r>
              <w:t>1.1 Lancement du programme</w:t>
            </w:r>
          </w:p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9C05BB" w:rsidRDefault="009C05BB" w:rsidP="00585FE4">
            <w:pPr>
              <w:jc w:val="center"/>
            </w:pPr>
          </w:p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9C05BB" w:rsidRDefault="009C05BB" w:rsidP="00585FE4">
            <w:pPr>
              <w:jc w:val="center"/>
            </w:pPr>
          </w:p>
        </w:tc>
        <w:tc>
          <w:tcPr>
            <w:tcW w:w="2265" w:type="dxa"/>
          </w:tcPr>
          <w:p w:rsidR="009C05BB" w:rsidRDefault="009C05BB" w:rsidP="00585FE4">
            <w:pPr>
              <w:jc w:val="center"/>
            </w:pPr>
          </w:p>
        </w:tc>
      </w:tr>
      <w:tr w:rsidR="00585FE4" w:rsidTr="00585FE4">
        <w:trPr>
          <w:trHeight w:val="1134"/>
        </w:trPr>
        <w:tc>
          <w:tcPr>
            <w:tcW w:w="2265" w:type="dxa"/>
          </w:tcPr>
          <w:p w:rsidR="00585FE4" w:rsidRDefault="00585FE4" w:rsidP="00585FE4">
            <w:pPr>
              <w:jc w:val="center"/>
            </w:pPr>
            <w:r>
              <w:t>1.2 Quitter</w:t>
            </w: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</w:tr>
      <w:tr w:rsidR="00585FE4" w:rsidTr="00585FE4">
        <w:trPr>
          <w:trHeight w:val="1134"/>
        </w:trPr>
        <w:tc>
          <w:tcPr>
            <w:tcW w:w="2265" w:type="dxa"/>
          </w:tcPr>
          <w:p w:rsidR="00585FE4" w:rsidRDefault="00585FE4" w:rsidP="00585FE4">
            <w:pPr>
              <w:jc w:val="center"/>
            </w:pPr>
            <w:r>
              <w:t>2.1 Afficher Aide</w:t>
            </w: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</w:tr>
      <w:tr w:rsidR="00585FE4" w:rsidTr="00585FE4">
        <w:trPr>
          <w:trHeight w:val="1134"/>
        </w:trPr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</w:tr>
      <w:tr w:rsidR="00585FE4" w:rsidTr="00585FE4">
        <w:trPr>
          <w:trHeight w:val="1134"/>
        </w:trPr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  <w:tc>
          <w:tcPr>
            <w:tcW w:w="2265" w:type="dxa"/>
          </w:tcPr>
          <w:p w:rsidR="00585FE4" w:rsidRDefault="00585FE4" w:rsidP="00585FE4">
            <w:pPr>
              <w:jc w:val="center"/>
            </w:pPr>
          </w:p>
        </w:tc>
      </w:tr>
    </w:tbl>
    <w:p w:rsidR="009C05BB" w:rsidRPr="009C05BB" w:rsidRDefault="009C05BB" w:rsidP="009C05BB"/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1" w:name="_Toc25553322"/>
      <w:bookmarkStart w:id="32" w:name="_Toc71691026"/>
      <w:bookmarkStart w:id="33" w:name="_Toc4055300"/>
      <w:r w:rsidRPr="00791020">
        <w:rPr>
          <w:i w:val="0"/>
          <w:iCs/>
        </w:rPr>
        <w:t xml:space="preserve">Erreurs </w:t>
      </w:r>
      <w:bookmarkEnd w:id="31"/>
      <w:r w:rsidRPr="00791020">
        <w:rPr>
          <w:i w:val="0"/>
          <w:iCs/>
        </w:rPr>
        <w:t>restantes</w:t>
      </w:r>
      <w:bookmarkEnd w:id="32"/>
      <w:bookmarkEnd w:id="33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4" w:name="_Toc25553323"/>
      <w:r w:rsidRPr="00791020">
        <w:t xml:space="preserve">S'il reste encore des </w:t>
      </w:r>
      <w:r w:rsidR="009C05BB" w:rsidRPr="00791020">
        <w:t>erreurs :</w:t>
      </w:r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4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5" w:name="_Toc25553328"/>
      <w:bookmarkStart w:id="36" w:name="_Toc71703263"/>
      <w:bookmarkStart w:id="37" w:name="_Toc4055301"/>
      <w:r w:rsidRPr="0049659A">
        <w:t>C</w:t>
      </w:r>
      <w:bookmarkEnd w:id="35"/>
      <w:bookmarkEnd w:id="36"/>
      <w:r w:rsidR="00684B3D">
        <w:t>onclusions</w:t>
      </w:r>
      <w:bookmarkEnd w:id="37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r w:rsidR="009C05BB" w:rsidRPr="00791020">
        <w:t>suivants 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8" w:name="_Toc71703264"/>
      <w:bookmarkStart w:id="39" w:name="_Toc4055302"/>
      <w:r w:rsidRPr="0049659A">
        <w:lastRenderedPageBreak/>
        <w:t>A</w:t>
      </w:r>
      <w:bookmarkEnd w:id="38"/>
      <w:r w:rsidR="00684B3D">
        <w:t>nnexes</w:t>
      </w:r>
      <w:bookmarkEnd w:id="39"/>
    </w:p>
    <w:p w:rsidR="00CF39A8" w:rsidRDefault="00AA0785" w:rsidP="00AA0785">
      <w:pPr>
        <w:pStyle w:val="Titre2"/>
        <w:rPr>
          <w:i w:val="0"/>
          <w:iCs/>
        </w:rPr>
      </w:pPr>
      <w:bookmarkStart w:id="40" w:name="_Toc71703265"/>
      <w:bookmarkStart w:id="41" w:name="_Toc4055303"/>
      <w:r w:rsidRPr="00791020">
        <w:rPr>
          <w:i w:val="0"/>
          <w:iCs/>
        </w:rPr>
        <w:t>Sources – Bibliographie</w:t>
      </w:r>
      <w:bookmarkEnd w:id="40"/>
      <w:bookmarkEnd w:id="41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r w:rsidR="009C05BB" w:rsidRPr="00791020">
        <w:t>auteur) …</w:t>
      </w:r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2" w:name="_Toc25553330"/>
      <w:bookmarkStart w:id="43" w:name="_Toc71703266"/>
      <w:bookmarkStart w:id="44" w:name="_Toc4055304"/>
      <w:r w:rsidRPr="00791020">
        <w:rPr>
          <w:i w:val="0"/>
          <w:iCs/>
        </w:rPr>
        <w:t xml:space="preserve">Journal de bord </w:t>
      </w:r>
      <w:bookmarkEnd w:id="42"/>
      <w:bookmarkEnd w:id="43"/>
      <w:r w:rsidR="00E109AA">
        <w:rPr>
          <w:i w:val="0"/>
          <w:iCs/>
        </w:rPr>
        <w:t>du projet</w:t>
      </w:r>
      <w:bookmarkEnd w:id="44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8811EC" w:rsidP="00F53ED8">
            <w:r>
              <w:t>21.03.2019</w:t>
            </w:r>
          </w:p>
        </w:tc>
        <w:tc>
          <w:tcPr>
            <w:tcW w:w="7652" w:type="dxa"/>
          </w:tcPr>
          <w:p w:rsidR="00C7515E" w:rsidRDefault="001D0FCE" w:rsidP="00F53ED8">
            <w:r>
              <w:t>Ajout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Pr="001D0FCE">
              <w:t>du document de projet</w:t>
            </w:r>
          </w:p>
        </w:tc>
      </w:tr>
      <w:tr w:rsidR="00C7515E" w:rsidTr="002C6F74">
        <w:tc>
          <w:tcPr>
            <w:tcW w:w="1134" w:type="dxa"/>
          </w:tcPr>
          <w:p w:rsidR="00C7515E" w:rsidRDefault="00C7515E" w:rsidP="00F53ED8">
            <w:r>
              <w:t>29.03.2019</w:t>
            </w:r>
          </w:p>
        </w:tc>
        <w:tc>
          <w:tcPr>
            <w:tcW w:w="7652" w:type="dxa"/>
          </w:tcPr>
          <w:p w:rsidR="00C7515E" w:rsidRDefault="00C7515E" w:rsidP="00F53ED8">
            <w:r>
              <w:t>Fonction de tir</w:t>
            </w:r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7E6" w:rsidRDefault="006E17E6">
      <w:r>
        <w:separator/>
      </w:r>
    </w:p>
  </w:endnote>
  <w:endnote w:type="continuationSeparator" w:id="0">
    <w:p w:rsidR="006E17E6" w:rsidRDefault="006E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10D" w:rsidRDefault="0007010D">
    <w:pPr>
      <w:pStyle w:val="Pieddepage"/>
      <w:pBdr>
        <w:top w:val="single" w:sz="4" w:space="1" w:color="auto"/>
      </w:pBdr>
    </w:pPr>
    <w:r>
      <w:t>Benoît Pierrehumbert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3F1F5B">
      <w:rPr>
        <w:rStyle w:val="Numrodepage"/>
        <w:noProof/>
      </w:rPr>
      <w:t>6</w:t>
    </w:r>
    <w:r>
      <w:rPr>
        <w:rStyle w:val="Numrodepage"/>
      </w:rPr>
      <w:fldChar w:fldCharType="end"/>
    </w:r>
    <w:r>
      <w:tab/>
    </w:r>
    <w:r w:rsidR="006E17E6">
      <w:fldChar w:fldCharType="begin"/>
    </w:r>
    <w:r w:rsidR="006E17E6">
      <w:instrText xml:space="preserve"> SAVEDATE  \* MERGEFORMAT </w:instrText>
    </w:r>
    <w:r w:rsidR="006E17E6">
      <w:fldChar w:fldCharType="separate"/>
    </w:r>
    <w:r w:rsidR="003F1F5B">
      <w:rPr>
        <w:noProof/>
      </w:rPr>
      <w:t>04/04/2019 10:37:00</w:t>
    </w:r>
    <w:r w:rsidR="006E17E6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7E6" w:rsidRDefault="006E17E6">
      <w:r>
        <w:separator/>
      </w:r>
    </w:p>
  </w:footnote>
  <w:footnote w:type="continuationSeparator" w:id="0">
    <w:p w:rsidR="006E17E6" w:rsidRDefault="006E1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10D" w:rsidRDefault="0007010D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/>
        <w:bCs/>
        <w:noProof/>
        <w:sz w:val="36"/>
        <w:u w:val="single"/>
      </w:rPr>
      <w:t>Battaille Navale</w:t>
    </w:r>
  </w:p>
  <w:p w:rsidR="0007010D" w:rsidRDefault="000701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0254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74A5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2893A1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8"/>
  </w:num>
  <w:num w:numId="4">
    <w:abstractNumId w:val="26"/>
  </w:num>
  <w:num w:numId="5">
    <w:abstractNumId w:val="19"/>
  </w:num>
  <w:num w:numId="6">
    <w:abstractNumId w:val="9"/>
  </w:num>
  <w:num w:numId="7">
    <w:abstractNumId w:val="21"/>
  </w:num>
  <w:num w:numId="8">
    <w:abstractNumId w:val="30"/>
  </w:num>
  <w:num w:numId="9">
    <w:abstractNumId w:val="5"/>
  </w:num>
  <w:num w:numId="10">
    <w:abstractNumId w:val="14"/>
  </w:num>
  <w:num w:numId="11">
    <w:abstractNumId w:val="18"/>
  </w:num>
  <w:num w:numId="12">
    <w:abstractNumId w:val="15"/>
  </w:num>
  <w:num w:numId="13">
    <w:abstractNumId w:val="24"/>
  </w:num>
  <w:num w:numId="14">
    <w:abstractNumId w:val="0"/>
  </w:num>
  <w:num w:numId="15">
    <w:abstractNumId w:val="3"/>
  </w:num>
  <w:num w:numId="16">
    <w:abstractNumId w:val="12"/>
  </w:num>
  <w:num w:numId="17">
    <w:abstractNumId w:val="6"/>
  </w:num>
  <w:num w:numId="18">
    <w:abstractNumId w:val="29"/>
  </w:num>
  <w:num w:numId="19">
    <w:abstractNumId w:val="23"/>
  </w:num>
  <w:num w:numId="20">
    <w:abstractNumId w:val="31"/>
  </w:num>
  <w:num w:numId="21">
    <w:abstractNumId w:val="20"/>
  </w:num>
  <w:num w:numId="22">
    <w:abstractNumId w:val="27"/>
  </w:num>
  <w:num w:numId="23">
    <w:abstractNumId w:val="11"/>
  </w:num>
  <w:num w:numId="24">
    <w:abstractNumId w:val="17"/>
  </w:num>
  <w:num w:numId="25">
    <w:abstractNumId w:val="4"/>
  </w:num>
  <w:num w:numId="26">
    <w:abstractNumId w:val="16"/>
  </w:num>
  <w:num w:numId="27">
    <w:abstractNumId w:val="10"/>
  </w:num>
  <w:num w:numId="28">
    <w:abstractNumId w:val="22"/>
  </w:num>
  <w:num w:numId="29">
    <w:abstractNumId w:val="7"/>
  </w:num>
  <w:num w:numId="30">
    <w:abstractNumId w:val="13"/>
  </w:num>
  <w:num w:numId="31">
    <w:abstractNumId w:val="25"/>
  </w:num>
  <w:num w:numId="32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1E"/>
    <w:rsid w:val="00046B84"/>
    <w:rsid w:val="0005613A"/>
    <w:rsid w:val="0007010D"/>
    <w:rsid w:val="000C7908"/>
    <w:rsid w:val="00106180"/>
    <w:rsid w:val="00124E46"/>
    <w:rsid w:val="00172C7C"/>
    <w:rsid w:val="00186794"/>
    <w:rsid w:val="001B7271"/>
    <w:rsid w:val="001B7C29"/>
    <w:rsid w:val="001D0FCE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D77B4"/>
    <w:rsid w:val="002E5622"/>
    <w:rsid w:val="002F39FF"/>
    <w:rsid w:val="00300590"/>
    <w:rsid w:val="00311C1E"/>
    <w:rsid w:val="003328AE"/>
    <w:rsid w:val="00337744"/>
    <w:rsid w:val="00360243"/>
    <w:rsid w:val="0036533E"/>
    <w:rsid w:val="00371ECE"/>
    <w:rsid w:val="00373E0A"/>
    <w:rsid w:val="00387E54"/>
    <w:rsid w:val="003F1F5B"/>
    <w:rsid w:val="003F2179"/>
    <w:rsid w:val="0040128D"/>
    <w:rsid w:val="00432F3D"/>
    <w:rsid w:val="004502D9"/>
    <w:rsid w:val="0049659A"/>
    <w:rsid w:val="004C1895"/>
    <w:rsid w:val="004C38FB"/>
    <w:rsid w:val="004D229F"/>
    <w:rsid w:val="004D2F9B"/>
    <w:rsid w:val="004E10BA"/>
    <w:rsid w:val="004F521F"/>
    <w:rsid w:val="005143EF"/>
    <w:rsid w:val="00577704"/>
    <w:rsid w:val="00585FE4"/>
    <w:rsid w:val="00591119"/>
    <w:rsid w:val="00594C52"/>
    <w:rsid w:val="005B43CB"/>
    <w:rsid w:val="005E1E76"/>
    <w:rsid w:val="005F2769"/>
    <w:rsid w:val="006226C6"/>
    <w:rsid w:val="00641AD2"/>
    <w:rsid w:val="00647782"/>
    <w:rsid w:val="006679E6"/>
    <w:rsid w:val="00681499"/>
    <w:rsid w:val="00682F47"/>
    <w:rsid w:val="00684B3D"/>
    <w:rsid w:val="006E17E6"/>
    <w:rsid w:val="006E2C58"/>
    <w:rsid w:val="006F2F14"/>
    <w:rsid w:val="00716E7F"/>
    <w:rsid w:val="00726EB7"/>
    <w:rsid w:val="0075205B"/>
    <w:rsid w:val="0076568A"/>
    <w:rsid w:val="007676A0"/>
    <w:rsid w:val="00770CD0"/>
    <w:rsid w:val="00782186"/>
    <w:rsid w:val="00791020"/>
    <w:rsid w:val="00797537"/>
    <w:rsid w:val="007A2CC8"/>
    <w:rsid w:val="007C53D3"/>
    <w:rsid w:val="00810BC9"/>
    <w:rsid w:val="00811908"/>
    <w:rsid w:val="008172C0"/>
    <w:rsid w:val="0083170D"/>
    <w:rsid w:val="008658D9"/>
    <w:rsid w:val="008811EC"/>
    <w:rsid w:val="00895B96"/>
    <w:rsid w:val="008B1EAB"/>
    <w:rsid w:val="008D7200"/>
    <w:rsid w:val="009319BC"/>
    <w:rsid w:val="00955B33"/>
    <w:rsid w:val="00992256"/>
    <w:rsid w:val="00996388"/>
    <w:rsid w:val="009C05BB"/>
    <w:rsid w:val="009F64CF"/>
    <w:rsid w:val="00A14804"/>
    <w:rsid w:val="00A174C6"/>
    <w:rsid w:val="00A3062E"/>
    <w:rsid w:val="00A70F6A"/>
    <w:rsid w:val="00A931AE"/>
    <w:rsid w:val="00AA0785"/>
    <w:rsid w:val="00AC29F4"/>
    <w:rsid w:val="00AC6939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7515E"/>
    <w:rsid w:val="00C85B1A"/>
    <w:rsid w:val="00C930E9"/>
    <w:rsid w:val="00CB3227"/>
    <w:rsid w:val="00CD19ED"/>
    <w:rsid w:val="00CD212A"/>
    <w:rsid w:val="00CE621A"/>
    <w:rsid w:val="00CF39A8"/>
    <w:rsid w:val="00D069EA"/>
    <w:rsid w:val="00D14A10"/>
    <w:rsid w:val="00D23E24"/>
    <w:rsid w:val="00D730CC"/>
    <w:rsid w:val="00DA4CCB"/>
    <w:rsid w:val="00DB2183"/>
    <w:rsid w:val="00DB4900"/>
    <w:rsid w:val="00E109AA"/>
    <w:rsid w:val="00E30CDF"/>
    <w:rsid w:val="00E42F56"/>
    <w:rsid w:val="00E624C8"/>
    <w:rsid w:val="00E63311"/>
    <w:rsid w:val="00EA3D62"/>
    <w:rsid w:val="00ED3A54"/>
    <w:rsid w:val="00ED50C4"/>
    <w:rsid w:val="00EF6A6F"/>
    <w:rsid w:val="00F028FF"/>
    <w:rsid w:val="00F33ED2"/>
    <w:rsid w:val="00F4663F"/>
    <w:rsid w:val="00F53ED8"/>
    <w:rsid w:val="00F920E0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CF2ECAE"/>
  <w14:defaultImageDpi w14:val="300"/>
  <w15:chartTrackingRefBased/>
  <w15:docId w15:val="{015C10A8-975D-4428-93FE-2F703B8C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AC6939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72"/>
    <w:rsid w:val="00AC6939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1D0FC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1D0FC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2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oit.PIERREHUMBERT\Documents\GitHub\Batan\BattailleNaval\Dossier%20de%20projet%20CPNV%20v9%20(1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71D41-94BC-42A3-BEA2-06CE8EDD4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(1).dotx</Template>
  <TotalTime>196</TotalTime>
  <Pages>9</Pages>
  <Words>1533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9946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PIERREHUMBERT Benoit</dc:creator>
  <cp:keywords/>
  <cp:lastModifiedBy>PIERREHUMBERT Benoit</cp:lastModifiedBy>
  <cp:revision>25</cp:revision>
  <cp:lastPrinted>2004-09-01T12:58:00Z</cp:lastPrinted>
  <dcterms:created xsi:type="dcterms:W3CDTF">2019-03-15T10:05:00Z</dcterms:created>
  <dcterms:modified xsi:type="dcterms:W3CDTF">2019-04-04T12:34:00Z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